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43" w:rsidRDefault="006529D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422AE6" wp14:editId="7074B99B">
                <wp:simplePos x="0" y="0"/>
                <wp:positionH relativeFrom="column">
                  <wp:posOffset>1371600</wp:posOffset>
                </wp:positionH>
                <wp:positionV relativeFrom="paragraph">
                  <wp:posOffset>-704850</wp:posOffset>
                </wp:positionV>
                <wp:extent cx="2133600" cy="56515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miter/>
                        </a:ln>
                      </wps:spPr>
                      <wps:txbx>
                        <w:txbxContent>
                          <w:p w:rsidR="00CF0543" w:rsidRPr="00870998" w:rsidRDefault="006529D4" w:rsidP="006529D4"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  <w:r w:rsidRPr="0087099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42"/>
                                <w:szCs w:val="42"/>
                                <w:shd w:val="clear" w:color="auto" w:fill="FFFFFF"/>
                              </w:rPr>
                              <w:t>叶瑞强个人简历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22AE6" id="矩形 3" o:spid="_x0000_s1026" style="position:absolute;left:0;text-align:left;margin-left:108pt;margin-top:-55.5pt;width:168pt;height:44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" filled="f" stroked="f" strokeweight="2pt">
                <v:textbox>
                  <w:txbxContent>
                    <w:p w:rsidR="00CF0543" w:rsidRPr="00870998" w:rsidRDefault="006529D4" w:rsidP="006529D4">
                      <w:pPr>
                        <w:spacing w:line="48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  <w:r w:rsidRPr="00870998">
                        <w:rPr>
                          <w:rFonts w:ascii="Times New Roman" w:hAnsi="Times New Roman"/>
                          <w:b/>
                          <w:color w:val="000000"/>
                          <w:sz w:val="42"/>
                          <w:szCs w:val="42"/>
                          <w:shd w:val="clear" w:color="auto" w:fill="FFFFFF"/>
                        </w:rPr>
                        <w:t>叶瑞强个人简历</w:t>
                      </w:r>
                    </w:p>
                  </w:txbxContent>
                </v:textbox>
              </v:rect>
            </w:pict>
          </mc:Fallback>
        </mc:AlternateContent>
      </w:r>
      <w:r w:rsidR="002D18A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DA72BB" wp14:editId="3270304C">
                <wp:simplePos x="0" y="0"/>
                <wp:positionH relativeFrom="column">
                  <wp:posOffset>2571750</wp:posOffset>
                </wp:positionH>
                <wp:positionV relativeFrom="paragraph">
                  <wp:posOffset>194310</wp:posOffset>
                </wp:positionV>
                <wp:extent cx="3681730" cy="101917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10191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529D4" w:rsidRPr="006529D4" w:rsidRDefault="006529D4" w:rsidP="00FD6A4A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adjustRightInd w:val="0"/>
                              <w:snapToGrid w:val="0"/>
                              <w:spacing w:before="100" w:beforeAutospacing="1" w:after="100" w:afterAutospacing="1"/>
                              <w:ind w:left="442" w:hangingChars="170" w:hanging="442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6529D4"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期望职位： Java开发实习</w:t>
                            </w:r>
                          </w:p>
                          <w:p w:rsidR="006529D4" w:rsidRPr="006529D4" w:rsidRDefault="006529D4" w:rsidP="00FD6A4A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adjustRightInd w:val="0"/>
                              <w:snapToGrid w:val="0"/>
                              <w:spacing w:before="100" w:beforeAutospacing="1" w:after="100" w:afterAutospacing="1"/>
                              <w:ind w:left="442" w:hangingChars="170" w:hanging="442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6529D4"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期望城市： 佛山</w:t>
                            </w:r>
                          </w:p>
                          <w:p w:rsidR="00CF0543" w:rsidRDefault="00CF054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ind w:firstLine="420"/>
                              <w:rPr>
                                <w:rFonts w:ascii="微软雅黑" w:eastAsia="微软雅黑" w:hAnsi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:rsidR="00CF0543" w:rsidRDefault="00CF0543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A72BB" id="矩形 28" o:spid="_x0000_s1027" style="position:absolute;left:0;text-align:left;margin-left:202.5pt;margin-top:15.3pt;width:289.9pt;height:80.2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" filled="f" stroked="f" strokeweight="2pt">
                <v:textbox>
                  <w:txbxContent>
                    <w:p w:rsidR="006529D4" w:rsidRPr="006529D4" w:rsidRDefault="006529D4" w:rsidP="00FD6A4A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adjustRightInd w:val="0"/>
                        <w:snapToGrid w:val="0"/>
                        <w:spacing w:before="100" w:beforeAutospacing="1" w:after="100" w:afterAutospacing="1"/>
                        <w:ind w:left="442" w:hangingChars="170" w:hanging="442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6529D4"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  <w:t>期望职位： Java开发实习</w:t>
                      </w:r>
                    </w:p>
                    <w:p w:rsidR="006529D4" w:rsidRPr="006529D4" w:rsidRDefault="006529D4" w:rsidP="00FD6A4A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adjustRightInd w:val="0"/>
                        <w:snapToGrid w:val="0"/>
                        <w:spacing w:before="100" w:beforeAutospacing="1" w:after="100" w:afterAutospacing="1"/>
                        <w:ind w:left="442" w:hangingChars="170" w:hanging="442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6529D4"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  <w:t>期望城市： 佛山</w:t>
                      </w:r>
                    </w:p>
                    <w:p w:rsidR="00CF0543" w:rsidRDefault="00CF0543">
                      <w:pPr>
                        <w:pStyle w:val="a6"/>
                        <w:snapToGrid w:val="0"/>
                        <w:spacing w:before="0" w:beforeAutospacing="0" w:after="0" w:afterAutospacing="0"/>
                        <w:ind w:firstLine="420"/>
                        <w:rPr>
                          <w:rFonts w:ascii="微软雅黑" w:eastAsia="微软雅黑" w:hAnsi="微软雅黑"/>
                          <w:bCs/>
                          <w:color w:val="000000"/>
                          <w:kern w:val="24"/>
                        </w:rPr>
                      </w:pPr>
                    </w:p>
                    <w:p w:rsidR="00CF0543" w:rsidRDefault="00CF0543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18A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F9AE93" wp14:editId="49AB0482">
                <wp:simplePos x="0" y="0"/>
                <wp:positionH relativeFrom="column">
                  <wp:posOffset>-752475</wp:posOffset>
                </wp:positionH>
                <wp:positionV relativeFrom="paragraph">
                  <wp:posOffset>165735</wp:posOffset>
                </wp:positionV>
                <wp:extent cx="2524125" cy="8763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763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6529D4" w:rsidRPr="006529D4" w:rsidRDefault="006529D4" w:rsidP="00FD6A4A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adjustRightInd w:val="0"/>
                              <w:snapToGrid w:val="0"/>
                              <w:spacing w:before="100" w:beforeAutospacing="1" w:after="100" w:afterAutospacing="1"/>
                              <w:ind w:left="442" w:hangingChars="170" w:hanging="442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6529D4"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手机： 13202837176</w:t>
                            </w:r>
                          </w:p>
                          <w:p w:rsidR="006529D4" w:rsidRPr="00FD6A4A" w:rsidRDefault="006529D4" w:rsidP="00FD6A4A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adjustRightInd w:val="0"/>
                              <w:snapToGrid w:val="0"/>
                              <w:spacing w:before="100" w:beforeAutospacing="1" w:after="100" w:afterAutospacing="1"/>
                              <w:ind w:left="442" w:hangingChars="170" w:hanging="442"/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微软雅黑" w:eastAsia="微软雅黑" w:hAnsi="微软雅黑"/>
                                <w:color w:val="000000"/>
                                <w:kern w:val="0"/>
                                <w:sz w:val="26"/>
                                <w:szCs w:val="26"/>
                              </w:rPr>
                              <w:t>邮箱：</w:t>
                            </w:r>
                            <w:hyperlink r:id="rId8" w:history="1">
                              <w:r w:rsidRPr="00FD6A4A">
                                <w:rPr>
                                  <w:rFonts w:ascii="微软雅黑" w:eastAsia="微软雅黑" w:hAnsi="微软雅黑"/>
                                  <w:kern w:val="0"/>
                                </w:rPr>
                                <w:t>584157012@qq.com</w:t>
                              </w:r>
                            </w:hyperlink>
                          </w:p>
                          <w:p w:rsidR="00CF0543" w:rsidRDefault="00CF0543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AE93" id="矩形 5" o:spid="_x0000_s1028" style="position:absolute;left:0;text-align:left;margin-left:-59.25pt;margin-top:13.05pt;width:198.75pt;height:6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" filled="f" stroked="f" strokeweight="2pt">
                <v:textbox>
                  <w:txbxContent>
                    <w:p w:rsidR="006529D4" w:rsidRPr="006529D4" w:rsidRDefault="006529D4" w:rsidP="00FD6A4A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adjustRightInd w:val="0"/>
                        <w:snapToGrid w:val="0"/>
                        <w:spacing w:before="100" w:beforeAutospacing="1" w:after="100" w:afterAutospacing="1"/>
                        <w:ind w:left="442" w:hangingChars="170" w:hanging="442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6529D4"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  <w:t>手机： 13202837176</w:t>
                      </w:r>
                    </w:p>
                    <w:p w:rsidR="006529D4" w:rsidRPr="00FD6A4A" w:rsidRDefault="006529D4" w:rsidP="00FD6A4A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adjustRightInd w:val="0"/>
                        <w:snapToGrid w:val="0"/>
                        <w:spacing w:before="100" w:beforeAutospacing="1" w:after="100" w:afterAutospacing="1"/>
                        <w:ind w:left="442" w:hangingChars="170" w:hanging="442"/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微软雅黑" w:eastAsia="微软雅黑" w:hAnsi="微软雅黑"/>
                          <w:color w:val="000000"/>
                          <w:kern w:val="0"/>
                          <w:sz w:val="26"/>
                          <w:szCs w:val="26"/>
                        </w:rPr>
                        <w:t>邮箱：</w:t>
                      </w:r>
                      <w:hyperlink r:id="rId9" w:history="1">
                        <w:r w:rsidRPr="00FD6A4A">
                          <w:rPr>
                            <w:rFonts w:ascii="微软雅黑" w:eastAsia="微软雅黑" w:hAnsi="微软雅黑"/>
                            <w:kern w:val="0"/>
                          </w:rPr>
                          <w:t>584157012@qq.com</w:t>
                        </w:r>
                      </w:hyperlink>
                    </w:p>
                    <w:p w:rsidR="00CF0543" w:rsidRDefault="00CF0543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F0543" w:rsidRDefault="00CF0543"/>
    <w:p w:rsidR="002D18AA" w:rsidRDefault="002D18AA"/>
    <w:p w:rsidR="00CF0543" w:rsidRDefault="002D18A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081215" wp14:editId="6BAA9D52">
                <wp:simplePos x="0" y="0"/>
                <wp:positionH relativeFrom="column">
                  <wp:posOffset>-541655</wp:posOffset>
                </wp:positionH>
                <wp:positionV relativeFrom="paragraph">
                  <wp:posOffset>152400</wp:posOffset>
                </wp:positionV>
                <wp:extent cx="1137285" cy="457200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CF0543" w:rsidRDefault="002D18A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57081215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9" type="#_x0000_t202" style="position:absolute;left:0;text-align:left;margin-left:-42.65pt;margin-top:12pt;width:89.55pt;height:3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" filled="f" stroked="f">
                <v:textbox>
                  <w:txbxContent>
                    <w:p w:rsidR="00CF0543" w:rsidRDefault="002D18AA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23E91" wp14:editId="2B96F08E">
                <wp:simplePos x="0" y="0"/>
                <wp:positionH relativeFrom="column">
                  <wp:posOffset>-877570</wp:posOffset>
                </wp:positionH>
                <wp:positionV relativeFrom="paragraph">
                  <wp:posOffset>248920</wp:posOffset>
                </wp:positionV>
                <wp:extent cx="333375" cy="342265"/>
                <wp:effectExtent l="0" t="0" r="9525" b="635"/>
                <wp:wrapNone/>
                <wp:docPr id="20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33375" cy="3422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135" y="0"/>
                            </a:cxn>
                            <a:cxn ang="0">
                              <a:pos x="141135" y="288000"/>
                            </a:cxn>
                            <a:cxn ang="0">
                              <a:pos x="64687" y="207184"/>
                            </a:cxn>
                            <a:cxn ang="0">
                              <a:pos x="64687" y="216000"/>
                            </a:cxn>
                            <a:cxn ang="0">
                              <a:pos x="67627" y="223347"/>
                            </a:cxn>
                            <a:cxn ang="0">
                              <a:pos x="219053" y="221878"/>
                            </a:cxn>
                            <a:cxn ang="0">
                              <a:pos x="223464" y="211592"/>
                            </a:cxn>
                            <a:cxn ang="0">
                              <a:pos x="211703" y="186612"/>
                            </a:cxn>
                            <a:cxn ang="0">
                              <a:pos x="176419" y="173388"/>
                            </a:cxn>
                            <a:cxn ang="0">
                              <a:pos x="170538" y="173388"/>
                            </a:cxn>
                            <a:cxn ang="0">
                              <a:pos x="144075" y="214531"/>
                            </a:cxn>
                            <a:cxn ang="0">
                              <a:pos x="135254" y="210122"/>
                            </a:cxn>
                            <a:cxn ang="0">
                              <a:pos x="117613" y="173388"/>
                            </a:cxn>
                            <a:cxn ang="0">
                              <a:pos x="102911" y="174857"/>
                            </a:cxn>
                            <a:cxn ang="0">
                              <a:pos x="70568" y="188082"/>
                            </a:cxn>
                            <a:cxn ang="0">
                              <a:pos x="64687" y="207184"/>
                            </a:cxn>
                            <a:cxn ang="0">
                              <a:pos x="160247" y="67592"/>
                            </a:cxn>
                            <a:cxn ang="0">
                              <a:pos x="179359" y="104327"/>
                            </a:cxn>
                            <a:cxn ang="0">
                              <a:pos x="179359" y="108735"/>
                            </a:cxn>
                            <a:cxn ang="0">
                              <a:pos x="180829" y="129306"/>
                            </a:cxn>
                            <a:cxn ang="0">
                              <a:pos x="174949" y="135184"/>
                            </a:cxn>
                            <a:cxn ang="0">
                              <a:pos x="151426" y="161633"/>
                            </a:cxn>
                            <a:cxn ang="0">
                              <a:pos x="113202" y="145469"/>
                            </a:cxn>
                            <a:cxn ang="0">
                              <a:pos x="105851" y="130776"/>
                            </a:cxn>
                            <a:cxn ang="0">
                              <a:pos x="104381" y="108735"/>
                            </a:cxn>
                            <a:cxn ang="0">
                              <a:pos x="105851" y="92571"/>
                            </a:cxn>
                            <a:cxn ang="0">
                              <a:pos x="141135" y="64653"/>
                            </a:cxn>
                            <a:cxn ang="0">
                              <a:pos x="116142" y="116082"/>
                            </a:cxn>
                            <a:cxn ang="0">
                              <a:pos x="110262" y="120490"/>
                            </a:cxn>
                            <a:cxn ang="0">
                              <a:pos x="116142" y="129306"/>
                            </a:cxn>
                            <a:cxn ang="0">
                              <a:pos x="127904" y="148408"/>
                            </a:cxn>
                            <a:cxn ang="0">
                              <a:pos x="160247" y="141061"/>
                            </a:cxn>
                            <a:cxn ang="0">
                              <a:pos x="169068" y="126367"/>
                            </a:cxn>
                            <a:cxn ang="0">
                              <a:pos x="172008" y="117551"/>
                            </a:cxn>
                            <a:cxn ang="0">
                              <a:pos x="167598" y="116082"/>
                            </a:cxn>
                            <a:cxn ang="0">
                              <a:pos x="169068" y="107265"/>
                            </a:cxn>
                            <a:cxn ang="0">
                              <a:pos x="147016" y="104327"/>
                            </a:cxn>
                            <a:cxn ang="0">
                              <a:pos x="127904" y="92571"/>
                            </a:cxn>
                            <a:cxn ang="0">
                              <a:pos x="114672" y="102857"/>
                            </a:cxn>
                            <a:cxn ang="0">
                              <a:pos x="116142" y="110204"/>
                            </a:cxn>
                            <a:cxn ang="0">
                              <a:pos x="138195" y="185143"/>
                            </a:cxn>
                            <a:cxn ang="0">
                              <a:pos x="136725" y="171918"/>
                            </a:cxn>
                            <a:cxn ang="0">
                              <a:pos x="147016" y="170449"/>
                            </a:cxn>
                            <a:cxn ang="0">
                              <a:pos x="151426" y="174857"/>
                            </a:cxn>
                            <a:cxn ang="0">
                              <a:pos x="145546" y="185143"/>
                            </a:cxn>
                            <a:cxn ang="0">
                              <a:pos x="151426" y="202776"/>
                            </a:cxn>
                            <a:cxn ang="0">
                              <a:pos x="138195" y="211592"/>
                            </a:cxn>
                            <a:cxn ang="0">
                              <a:pos x="130844" y="201306"/>
                            </a:cxn>
                            <a:cxn ang="0">
                              <a:pos x="138195" y="185143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0D5B649" id="Freeform 5" o:spid="_x0000_s1026" style="position:absolute;left:0;text-align:left;margin-left:-69.1pt;margin-top:19.6pt;width:26.25pt;height:2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943634" stroked="f">
                <v:path arrowok="t" o:connecttype="custom"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</w:p>
    <w:p w:rsidR="00165FAC" w:rsidRDefault="00165FAC"/>
    <w:p w:rsidR="00CF0543" w:rsidRDefault="006529D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49743D" wp14:editId="00FD29CC">
                <wp:simplePos x="0" y="0"/>
                <wp:positionH relativeFrom="column">
                  <wp:posOffset>-533400</wp:posOffset>
                </wp:positionH>
                <wp:positionV relativeFrom="paragraph">
                  <wp:posOffset>171449</wp:posOffset>
                </wp:positionV>
                <wp:extent cx="6423660" cy="923925"/>
                <wp:effectExtent l="0" t="0" r="0" b="0"/>
                <wp:wrapNone/>
                <wp:docPr id="9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CF0543" w:rsidRPr="006529D4" w:rsidRDefault="006529D4">
                            <w:pPr>
                              <w:adjustRightInd w:val="0"/>
                              <w:snapToGrid w:val="0"/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简介：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1995/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男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佛山</w:t>
                            </w:r>
                            <w:r w:rsidR="002D18AA"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2D18AA" w:rsidRPr="006529D4">
                              <w:rPr>
                                <w:rFonts w:ascii="Times New Roman" w:eastAsia="微软雅黑" w:hAnsi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            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个人博客：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 </w:t>
                            </w:r>
                            <w:hyperlink r:id="rId10" w:history="1">
                              <w:r w:rsidRPr="006529D4">
                                <w:rPr>
                                  <w:rFonts w:eastAsia="微软雅黑"/>
                                  <w:bCs/>
                                  <w:kern w:val="24"/>
                                </w:rPr>
                                <w:t>https://kayye.github.io/</w:t>
                              </w:r>
                            </w:hyperlink>
                          </w:p>
                          <w:p w:rsidR="00CF0543" w:rsidRPr="006529D4" w:rsidRDefault="006529D4">
                            <w:pPr>
                              <w:adjustRightInd w:val="0"/>
                              <w:snapToGrid w:val="0"/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学校：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广东东软学院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软件工程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/2016</w:t>
                            </w:r>
                            <w:r w:rsidR="002D18AA"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="002D18AA" w:rsidRPr="006529D4">
                              <w:rPr>
                                <w:rFonts w:ascii="Times New Roman" w:eastAsia="微软雅黑" w:hAnsi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GitHub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 </w:t>
                            </w:r>
                            <w:hyperlink r:id="rId11" w:history="1">
                              <w:r w:rsidRPr="006529D4">
                                <w:rPr>
                                  <w:rFonts w:eastAsia="微软雅黑"/>
                                  <w:bCs/>
                                  <w:kern w:val="24"/>
                                </w:rPr>
                                <w:t>https://github.com/kayye</w:t>
                              </w:r>
                            </w:hyperlink>
                          </w:p>
                          <w:p w:rsidR="00CF0543" w:rsidRDefault="006529D4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学历：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本科</w:t>
                            </w:r>
                            <w:r w:rsidRPr="006529D4">
                              <w:rPr>
                                <w:rFonts w:ascii="Times New Roman" w:eastAsia="微软雅黑" w:hAnsi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/2014.09-2018.06</w:t>
                            </w:r>
                            <w:r w:rsidR="002D18AA" w:rsidRPr="006529D4">
                              <w:rPr>
                                <w:rFonts w:ascii="Times New Roman" w:eastAsia="微软雅黑" w:hAnsi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2D18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743D" id="文本框 18" o:spid="_x0000_s1030" type="#_x0000_t202" style="position:absolute;left:0;text-align:left;margin-left:-42pt;margin-top:13.5pt;width:505.8pt;height:72.7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" filled="f" stroked="f">
                <v:textbox>
                  <w:txbxContent>
                    <w:p w:rsidR="00CF0543" w:rsidRPr="006529D4" w:rsidRDefault="006529D4">
                      <w:pPr>
                        <w:adjustRightInd w:val="0"/>
                        <w:snapToGrid w:val="0"/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简介：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1995/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男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/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佛山</w:t>
                      </w:r>
                      <w:r w:rsidR="002D18AA"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  <w:r w:rsidR="002D18AA" w:rsidRPr="006529D4">
                        <w:rPr>
                          <w:rFonts w:ascii="Times New Roman" w:eastAsia="微软雅黑" w:hAnsi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            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个人博客：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 </w:t>
                      </w:r>
                      <w:hyperlink r:id="rId12" w:history="1">
                        <w:r w:rsidRPr="006529D4">
                          <w:rPr>
                            <w:rFonts w:eastAsia="微软雅黑"/>
                            <w:bCs/>
                            <w:kern w:val="24"/>
                          </w:rPr>
                          <w:t>https://kayye.github.io/</w:t>
                        </w:r>
                      </w:hyperlink>
                    </w:p>
                    <w:p w:rsidR="00CF0543" w:rsidRPr="006529D4" w:rsidRDefault="006529D4">
                      <w:pPr>
                        <w:adjustRightInd w:val="0"/>
                        <w:snapToGrid w:val="0"/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学校：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广东东软学院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/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软件工程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/2016</w:t>
                      </w:r>
                      <w:r w:rsidR="002D18AA"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     </w:t>
                      </w:r>
                      <w:r w:rsidR="002D18AA" w:rsidRPr="006529D4">
                        <w:rPr>
                          <w:rFonts w:ascii="Times New Roman" w:eastAsia="微软雅黑" w:hAnsi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GitHub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：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 </w:t>
                      </w:r>
                      <w:hyperlink r:id="rId13" w:history="1">
                        <w:r w:rsidRPr="006529D4">
                          <w:rPr>
                            <w:rFonts w:eastAsia="微软雅黑"/>
                            <w:bCs/>
                            <w:kern w:val="24"/>
                          </w:rPr>
                          <w:t>https://github.com/kayye</w:t>
                        </w:r>
                      </w:hyperlink>
                    </w:p>
                    <w:p w:rsidR="00CF0543" w:rsidRDefault="006529D4"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学历：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本科</w:t>
                      </w:r>
                      <w:r w:rsidRPr="006529D4">
                        <w:rPr>
                          <w:rFonts w:ascii="Times New Roman" w:eastAsia="微软雅黑" w:hAnsi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/2014.09-2018.06</w:t>
                      </w:r>
                      <w:r w:rsidR="002D18AA" w:rsidRPr="006529D4">
                        <w:rPr>
                          <w:rFonts w:ascii="Times New Roman" w:eastAsia="微软雅黑" w:hAnsi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 </w:t>
                      </w:r>
                      <w:r w:rsidR="002D18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D18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178435</wp:posOffset>
                </wp:positionV>
                <wp:extent cx="6445885" cy="0"/>
                <wp:effectExtent l="0" t="0" r="0" b="0"/>
                <wp:wrapNone/>
                <wp:docPr id="15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F7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7" o:spid="_x0000_s1026" type="#_x0000_t32" style="position:absolute;left:0;text-align:left;margin-left:-38.95pt;margin-top:14.05pt;width:507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" strokecolor="#943634" strokeweight="1.5pt"/>
            </w:pict>
          </mc:Fallback>
        </mc:AlternateContent>
      </w:r>
    </w:p>
    <w:p w:rsidR="00CF0543" w:rsidRDefault="00CF0543"/>
    <w:p w:rsidR="00CF0543" w:rsidRDefault="00CF0543"/>
    <w:p w:rsidR="00CF0543" w:rsidRDefault="00CF0543"/>
    <w:p w:rsidR="00CF0543" w:rsidRDefault="00CF0543"/>
    <w:p w:rsidR="00CF0543" w:rsidRDefault="002D18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3175</wp:posOffset>
                </wp:positionV>
                <wp:extent cx="1137285" cy="457200"/>
                <wp:effectExtent l="0" t="0" r="0" b="0"/>
                <wp:wrapNone/>
                <wp:docPr id="31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CF0543" w:rsidRDefault="002D18A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技能清单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31" type="#_x0000_t202" style="position:absolute;left:0;text-align:left;margin-left:-41.2pt;margin-top:.25pt;width:89.5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" filled="f" stroked="f">
                <v:textbox>
                  <w:txbxContent>
                    <w:p w:rsidR="00CF0543" w:rsidRDefault="002D18AA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101600</wp:posOffset>
                </wp:positionV>
                <wp:extent cx="321310" cy="330200"/>
                <wp:effectExtent l="0" t="0" r="2540" b="12700"/>
                <wp:wrapNone/>
                <wp:docPr id="2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1310" cy="33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73A90A1" id="Freeform 21" o:spid="_x0000_s1026" style="position:absolute;left:0;text-align:left;margin-left:-69.8pt;margin-top:8pt;width:25.3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943634" stroked="f">
                <v:path arrowok="t" o:connecttype="custom"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</w:p>
    <w:p w:rsidR="00CF0543" w:rsidRDefault="00FD6A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84B42" wp14:editId="02AC0D87">
                <wp:simplePos x="0" y="0"/>
                <wp:positionH relativeFrom="column">
                  <wp:posOffset>-657225</wp:posOffset>
                </wp:positionH>
                <wp:positionV relativeFrom="paragraph">
                  <wp:posOffset>249555</wp:posOffset>
                </wp:positionV>
                <wp:extent cx="6704965" cy="11430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FD6A4A" w:rsidRPr="00FD6A4A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熟悉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Java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基础编程，具有良好的面向对象程序设计思维</w:t>
                            </w:r>
                          </w:p>
                          <w:p w:rsidR="00FD6A4A" w:rsidRPr="00FD6A4A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熟悉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MySQL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，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SQLserve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能够基于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Java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进行数据库交互开发</w:t>
                            </w:r>
                          </w:p>
                          <w:p w:rsidR="00FD6A4A" w:rsidRPr="00FD6A4A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熟悉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Maven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、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Git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、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SVN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进行项目的管理和团队协作开发</w:t>
                            </w:r>
                          </w:p>
                          <w:p w:rsidR="00CF0543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熟练运用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IntelliJ IDEA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、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Eclipse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，快速进行项目构建和开发</w:t>
                            </w:r>
                            <w:r w:rsidR="002D18AA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服务器相关： 熟悉</w:t>
                            </w:r>
                            <w:r w:rsidR="002D18A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Linux</w:t>
                            </w:r>
                            <w:r w:rsidR="002D18AA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基本命令/</w:t>
                            </w:r>
                            <w:r w:rsid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nginx</w:t>
                            </w:r>
                            <w:r w:rsidR="002D18AA">
                              <w:rPr>
                                <w:rFonts w:ascii="微软雅黑" w:eastAsia="微软雅黑" w:hAnsi="微软雅黑" w:hint="eastAsia"/>
                                <w:bCs/>
                                <w:color w:val="000000"/>
                                <w:kern w:val="24"/>
                              </w:rPr>
                              <w:t>(使用)/</w:t>
                            </w:r>
                            <w:r w:rsidR="002D18AA"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4B42" id="文本框 33" o:spid="_x0000_s1032" type="#_x0000_t202" style="position:absolute;left:0;text-align:left;margin-left:-51.75pt;margin-top:19.65pt;width:527.95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" filled="f" stroked="f">
                <v:textbox>
                  <w:txbxContent>
                    <w:p w:rsidR="00FD6A4A" w:rsidRPr="00FD6A4A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熟悉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Java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基础编程，具有良好的面向对象程序设计思维</w:t>
                      </w:r>
                    </w:p>
                    <w:p w:rsidR="00FD6A4A" w:rsidRPr="00FD6A4A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熟悉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MySQL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，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SQLserve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能够基于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Java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进行数据库交互开发</w:t>
                      </w:r>
                    </w:p>
                    <w:p w:rsidR="00FD6A4A" w:rsidRPr="00FD6A4A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熟悉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Maven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、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Git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、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SVN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进行项目的管理和团队协作开发</w:t>
                      </w:r>
                    </w:p>
                    <w:p w:rsidR="00CF0543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熟练运用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IntelliJ IDEA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、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Eclipse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，快速进行项目构建和开发</w:t>
                      </w:r>
                      <w:r w:rsidR="002D18AA"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服务器相关： 熟悉</w:t>
                      </w:r>
                      <w:r w:rsidR="002D18A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Linux</w:t>
                      </w:r>
                      <w:r w:rsidR="002D18AA"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基本命令/</w:t>
                      </w:r>
                      <w:r w:rsid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nginx</w:t>
                      </w:r>
                      <w:r w:rsidR="002D18AA">
                        <w:rPr>
                          <w:rFonts w:ascii="微软雅黑" w:eastAsia="微软雅黑" w:hAnsi="微软雅黑" w:hint="eastAsia"/>
                          <w:bCs/>
                          <w:color w:val="000000"/>
                          <w:kern w:val="24"/>
                        </w:rPr>
                        <w:t>(使用)/</w:t>
                      </w:r>
                      <w:r w:rsidR="002D18AA"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</w:p>
    <w:p w:rsidR="00CF0543" w:rsidRDefault="002D18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10795</wp:posOffset>
                </wp:positionV>
                <wp:extent cx="6445885" cy="0"/>
                <wp:effectExtent l="0" t="0" r="0" b="0"/>
                <wp:wrapNone/>
                <wp:docPr id="30" name="自选图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4AF29" id="自选图形 27" o:spid="_x0000_s1026" type="#_x0000_t32" style="position:absolute;left:0;text-align:left;margin-left:-38.95pt;margin-top:.85pt;width:507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" strokecolor="#943634" strokeweight="1.5pt"/>
            </w:pict>
          </mc:Fallback>
        </mc:AlternateContent>
      </w:r>
    </w:p>
    <w:p w:rsidR="00CF0543" w:rsidRDefault="00CF0543"/>
    <w:p w:rsidR="00CF0543" w:rsidRDefault="00CF0543">
      <w:pPr>
        <w:ind w:firstLine="419"/>
      </w:pPr>
    </w:p>
    <w:p w:rsidR="002D18AA" w:rsidRDefault="002D18AA"/>
    <w:p w:rsidR="002D18AA" w:rsidRDefault="002D18AA"/>
    <w:p w:rsidR="00CF0543" w:rsidRDefault="002D18AA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28C281" wp14:editId="17BAC075">
                <wp:simplePos x="0" y="0"/>
                <wp:positionH relativeFrom="column">
                  <wp:posOffset>-546735</wp:posOffset>
                </wp:positionH>
                <wp:positionV relativeFrom="paragraph">
                  <wp:posOffset>73660</wp:posOffset>
                </wp:positionV>
                <wp:extent cx="1137285" cy="457200"/>
                <wp:effectExtent l="0" t="0" r="0" b="0"/>
                <wp:wrapNone/>
                <wp:docPr id="1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CF0543" w:rsidRDefault="002D18A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528C281" id="文本框 24" o:spid="_x0000_s1033" type="#_x0000_t202" style="position:absolute;left:0;text-align:left;margin-left:-43.05pt;margin-top:5.8pt;width:89.55pt;height:3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" filled="f" stroked="f">
                <v:textbox>
                  <w:txbxContent>
                    <w:p w:rsidR="00CF0543" w:rsidRDefault="002D18AA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760A10" wp14:editId="356D058B">
                <wp:simplePos x="0" y="0"/>
                <wp:positionH relativeFrom="column">
                  <wp:posOffset>-876300</wp:posOffset>
                </wp:positionH>
                <wp:positionV relativeFrom="paragraph">
                  <wp:posOffset>187960</wp:posOffset>
                </wp:positionV>
                <wp:extent cx="323850" cy="332740"/>
                <wp:effectExtent l="0" t="0" r="0" b="10160"/>
                <wp:wrapNone/>
                <wp:docPr id="22" name="任意多边形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123493" y="154286"/>
                            </a:cxn>
                            <a:cxn ang="0">
                              <a:pos x="123493" y="160163"/>
                            </a:cxn>
                            <a:cxn ang="0">
                              <a:pos x="129374" y="166041"/>
                            </a:cxn>
                            <a:cxn ang="0">
                              <a:pos x="149956" y="166041"/>
                            </a:cxn>
                            <a:cxn ang="0">
                              <a:pos x="154366" y="160163"/>
                            </a:cxn>
                            <a:cxn ang="0">
                              <a:pos x="154366" y="154286"/>
                            </a:cxn>
                            <a:cxn ang="0">
                              <a:pos x="149956" y="148408"/>
                            </a:cxn>
                            <a:cxn ang="0">
                              <a:pos x="129374" y="148408"/>
                            </a:cxn>
                            <a:cxn ang="0">
                              <a:pos x="123493" y="154286"/>
                            </a:cxn>
                            <a:cxn ang="0">
                              <a:pos x="105851" y="92571"/>
                            </a:cxn>
                            <a:cxn ang="0">
                              <a:pos x="172008" y="92571"/>
                            </a:cxn>
                            <a:cxn ang="0">
                              <a:pos x="216113" y="92571"/>
                            </a:cxn>
                            <a:cxn ang="0">
                              <a:pos x="221994" y="99918"/>
                            </a:cxn>
                            <a:cxn ang="0">
                              <a:pos x="221994" y="129306"/>
                            </a:cxn>
                            <a:cxn ang="0">
                              <a:pos x="170538" y="151347"/>
                            </a:cxn>
                            <a:cxn ang="0">
                              <a:pos x="161717" y="151347"/>
                            </a:cxn>
                            <a:cxn ang="0">
                              <a:pos x="161717" y="145469"/>
                            </a:cxn>
                            <a:cxn ang="0">
                              <a:pos x="154366" y="141061"/>
                            </a:cxn>
                            <a:cxn ang="0">
                              <a:pos x="120553" y="141061"/>
                            </a:cxn>
                            <a:cxn ang="0">
                              <a:pos x="116142" y="145469"/>
                            </a:cxn>
                            <a:cxn ang="0">
                              <a:pos x="116142" y="151347"/>
                            </a:cxn>
                            <a:cxn ang="0">
                              <a:pos x="108792" y="151347"/>
                            </a:cxn>
                            <a:cxn ang="0">
                              <a:pos x="58806" y="129306"/>
                            </a:cxn>
                            <a:cxn ang="0">
                              <a:pos x="58806" y="101388"/>
                            </a:cxn>
                            <a:cxn ang="0">
                              <a:pos x="63217" y="92571"/>
                            </a:cxn>
                            <a:cxn ang="0">
                              <a:pos x="105851" y="92571"/>
                            </a:cxn>
                            <a:cxn ang="0">
                              <a:pos x="160247" y="92571"/>
                            </a:cxn>
                            <a:cxn ang="0">
                              <a:pos x="172008" y="92571"/>
                            </a:cxn>
                            <a:cxn ang="0">
                              <a:pos x="173479" y="73469"/>
                            </a:cxn>
                            <a:cxn ang="0">
                              <a:pos x="163187" y="66122"/>
                            </a:cxn>
                            <a:cxn ang="0">
                              <a:pos x="114672" y="66122"/>
                            </a:cxn>
                            <a:cxn ang="0">
                              <a:pos x="105851" y="73469"/>
                            </a:cxn>
                            <a:cxn ang="0">
                              <a:pos x="105851" y="92571"/>
                            </a:cxn>
                            <a:cxn ang="0">
                              <a:pos x="119083" y="92571"/>
                            </a:cxn>
                            <a:cxn ang="0">
                              <a:pos x="119083" y="82286"/>
                            </a:cxn>
                            <a:cxn ang="0">
                              <a:pos x="122023" y="76408"/>
                            </a:cxn>
                            <a:cxn ang="0">
                              <a:pos x="157307" y="76408"/>
                            </a:cxn>
                            <a:cxn ang="0">
                              <a:pos x="160247" y="82286"/>
                            </a:cxn>
                            <a:cxn ang="0">
                              <a:pos x="160247" y="92571"/>
                            </a:cxn>
                            <a:cxn ang="0">
                              <a:pos x="221994" y="135184"/>
                            </a:cxn>
                            <a:cxn ang="0">
                              <a:pos x="161717" y="158694"/>
                            </a:cxn>
                            <a:cxn ang="0">
                              <a:pos x="161717" y="166041"/>
                            </a:cxn>
                            <a:cxn ang="0">
                              <a:pos x="154366" y="174857"/>
                            </a:cxn>
                            <a:cxn ang="0">
                              <a:pos x="123493" y="174857"/>
                            </a:cxn>
                            <a:cxn ang="0">
                              <a:pos x="117613" y="166041"/>
                            </a:cxn>
                            <a:cxn ang="0">
                              <a:pos x="117613" y="158694"/>
                            </a:cxn>
                            <a:cxn ang="0">
                              <a:pos x="58806" y="135184"/>
                            </a:cxn>
                            <a:cxn ang="0">
                              <a:pos x="58806" y="214531"/>
                            </a:cxn>
                            <a:cxn ang="0">
                              <a:pos x="64687" y="221878"/>
                            </a:cxn>
                            <a:cxn ang="0">
                              <a:pos x="213173" y="221878"/>
                            </a:cxn>
                            <a:cxn ang="0">
                              <a:pos x="221994" y="213061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  <a:cxn ang="0">
                              <a:pos x="221994" y="135184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43634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240A0CE" id="任意多边形 35" o:spid="_x0000_s1026" style="position:absolute;left:0;text-align:left;margin-left:-69pt;margin-top:14.8pt;width:25.5pt;height:26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943634" stroked="f">
                <v:path arrowok="t" o:connecttype="custom"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 textboxrect="0,0,191,196"/>
                <o:lock v:ext="edit" aspectratio="t" verticies="t"/>
              </v:shape>
            </w:pict>
          </mc:Fallback>
        </mc:AlternateContent>
      </w:r>
    </w:p>
    <w:p w:rsidR="00CF0543" w:rsidRDefault="00165FA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73F67" wp14:editId="634847E7">
                <wp:simplePos x="0" y="0"/>
                <wp:positionH relativeFrom="column">
                  <wp:posOffset>-647700</wp:posOffset>
                </wp:positionH>
                <wp:positionV relativeFrom="paragraph">
                  <wp:posOffset>255270</wp:posOffset>
                </wp:positionV>
                <wp:extent cx="6495415" cy="25717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415" cy="257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FD6A4A" w:rsidRPr="00FD6A4A" w:rsidRDefault="00FD6A4A" w:rsidP="00FD6A4A">
                            <w:pPr>
                              <w:pStyle w:val="a6"/>
                              <w:snapToGrid w:val="0"/>
                              <w:rPr>
                                <w:rFonts w:asciiTheme="minorEastAsia" w:eastAsiaTheme="minorEastAsia" w:hAnsiTheme="minorEastAsia" w:cstheme="minor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D6A4A"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广州博纳信息技术有限公司</w:t>
                            </w:r>
                          </w:p>
                          <w:p w:rsidR="00CF0543" w:rsidRDefault="00FD6A4A" w:rsidP="00FD6A4A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Theme="minorEastAsia" w:eastAsiaTheme="minorEastAsia" w:hAnsiTheme="minorEastAsia" w:cstheme="minor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D6A4A"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软件工程师实习（</w:t>
                            </w: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2016-06</w:t>
                            </w:r>
                            <w:r>
                              <w:rPr>
                                <w:rFonts w:asciiTheme="minorEastAsia" w:eastAsiaTheme="minorEastAsia" w:hAnsiTheme="minorEastAsia" w:cstheme="minor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  <w:r w:rsidRPr="00FD6A4A">
                              <w:rPr>
                                <w:rFonts w:asciiTheme="minorEastAsia" w:eastAsiaTheme="minorEastAsia" w:hAnsiTheme="minorEastAsia" w:cstheme="minorEastAsia" w:hint="eastAsia"/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08）</w:t>
                            </w:r>
                          </w:p>
                          <w:p w:rsidR="00FD6A4A" w:rsidRDefault="00FD6A4A" w:rsidP="00FD6A4A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FD6A4A" w:rsidRPr="00FD6A4A" w:rsidRDefault="00FD6A4A" w:rsidP="00FD6A4A">
                            <w:pPr>
                              <w:pStyle w:val="a6"/>
                              <w:tabs>
                                <w:tab w:val="left" w:pos="420"/>
                              </w:tabs>
                              <w:snapToGrid w:val="0"/>
                              <w:spacing w:before="0" w:beforeAutospacing="0" w:after="0" w:afterAutospacing="0" w:line="216" w:lineRule="auto"/>
                              <w:ind w:left="236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标讯快车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政府招投标信息采集模块</w:t>
                            </w:r>
                          </w:p>
                          <w:p w:rsidR="00FD6A4A" w:rsidRPr="00FD6A4A" w:rsidRDefault="00FD6A4A" w:rsidP="00B10A87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主要负责针对国内部分地区的政府网站，进行大规模，系统化的招投标信息采集</w:t>
                            </w:r>
                          </w:p>
                          <w:p w:rsidR="00FD6A4A" w:rsidRPr="00FD6A4A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编写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Java 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网络爬虫，实现数据接口动态采集，入库，测试，编写文档，定期维护</w:t>
                            </w:r>
                          </w:p>
                          <w:p w:rsidR="00FD6A4A" w:rsidRPr="00FD6A4A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项目期间，记录组内遇到的问题与解决方案，定期分享与探讨</w:t>
                            </w:r>
                          </w:p>
                          <w:p w:rsidR="00FD6A4A" w:rsidRPr="00FD6A4A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后续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2016.09 ~ 2017.02 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因项目需求，与公司继续合作，校内组建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 5 </w:t>
                            </w: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人团队，进行远程协作开发</w:t>
                            </w:r>
                          </w:p>
                          <w:p w:rsidR="00CF0543" w:rsidRDefault="00FD6A4A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D6A4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中国比地招标：</w:t>
                            </w:r>
                            <w:hyperlink r:id="rId14" w:history="1">
                              <w:r w:rsidR="00165FAC" w:rsidRPr="00B76146">
                                <w:rPr>
                                  <w:rStyle w:val="a7"/>
                                  <w:rFonts w:ascii="Times New Roman" w:eastAsia="微软雅黑" w:hAnsi="Times New Roman" w:cs="Times New Roman" w:hint="eastAsia"/>
                                  <w:bCs/>
                                  <w:kern w:val="24"/>
                                  <w:sz w:val="26"/>
                                  <w:szCs w:val="26"/>
                                </w:rPr>
                                <w:t>www.bidizhao</w:t>
                              </w:r>
                              <w:r w:rsidR="00165FAC" w:rsidRPr="00B76146">
                                <w:rPr>
                                  <w:rStyle w:val="a7"/>
                                  <w:rFonts w:hint="eastAsia"/>
                                  <w:b/>
                                  <w:kern w:val="24"/>
                                  <w:sz w:val="28"/>
                                  <w:szCs w:val="28"/>
                                </w:rPr>
                                <w:t>biao.com</w:t>
                              </w:r>
                            </w:hyperlink>
                          </w:p>
                          <w:p w:rsidR="00165FAC" w:rsidRDefault="00165FAC" w:rsidP="00FD6A4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b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3F67" id="文本框 4" o:spid="_x0000_s1034" type="#_x0000_t202" style="position:absolute;left:0;text-align:left;margin-left:-51pt;margin-top:20.1pt;width:511.45pt;height:202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" filled="f" stroked="f">
                <v:textbox>
                  <w:txbxContent>
                    <w:p w:rsidR="00FD6A4A" w:rsidRPr="00FD6A4A" w:rsidRDefault="00FD6A4A" w:rsidP="00FD6A4A">
                      <w:pPr>
                        <w:pStyle w:val="a6"/>
                        <w:snapToGrid w:val="0"/>
                        <w:rPr>
                          <w:rFonts w:asciiTheme="minorEastAsia" w:eastAsiaTheme="minorEastAsia" w:hAnsiTheme="minorEastAsia" w:cstheme="minor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FD6A4A"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广州博纳信息技术有限公司</w:t>
                      </w:r>
                    </w:p>
                    <w:p w:rsidR="00CF0543" w:rsidRDefault="00FD6A4A" w:rsidP="00FD6A4A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Theme="minorEastAsia" w:eastAsiaTheme="minorEastAsia" w:hAnsiTheme="minorEastAsia" w:cstheme="minor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FD6A4A"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软件工程师实习（</w:t>
                      </w:r>
                      <w:r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2016-06</w:t>
                      </w:r>
                      <w:r>
                        <w:rPr>
                          <w:rFonts w:asciiTheme="minorEastAsia" w:eastAsiaTheme="minorEastAsia" w:hAnsiTheme="minorEastAsia" w:cstheme="minor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-</w:t>
                      </w:r>
                      <w:r w:rsidRPr="00FD6A4A">
                        <w:rPr>
                          <w:rFonts w:asciiTheme="minorEastAsia" w:eastAsiaTheme="minorEastAsia" w:hAnsiTheme="minorEastAsia" w:cstheme="minorEastAsia" w:hint="eastAsia"/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  <w:t>08）</w:t>
                      </w:r>
                    </w:p>
                    <w:p w:rsidR="00FD6A4A" w:rsidRDefault="00FD6A4A" w:rsidP="00FD6A4A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</w:pPr>
                    </w:p>
                    <w:p w:rsidR="00FD6A4A" w:rsidRPr="00FD6A4A" w:rsidRDefault="00FD6A4A" w:rsidP="00FD6A4A">
                      <w:pPr>
                        <w:pStyle w:val="a6"/>
                        <w:tabs>
                          <w:tab w:val="left" w:pos="420"/>
                        </w:tabs>
                        <w:snapToGrid w:val="0"/>
                        <w:spacing w:before="0" w:beforeAutospacing="0" w:after="0" w:afterAutospacing="0" w:line="216" w:lineRule="auto"/>
                        <w:ind w:left="236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标讯快车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政府招投标信息采集模块</w:t>
                      </w:r>
                    </w:p>
                    <w:p w:rsidR="00FD6A4A" w:rsidRPr="00FD6A4A" w:rsidRDefault="00FD6A4A" w:rsidP="00B10A87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主要负责针对国内部分地区的政府网站，进行大规模，系统化的招投标信息采集</w:t>
                      </w:r>
                    </w:p>
                    <w:p w:rsidR="00FD6A4A" w:rsidRPr="00FD6A4A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编写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Java 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网络爬虫，实现数据接口动态采集，入库，测试，编写文档，定期维护</w:t>
                      </w:r>
                    </w:p>
                    <w:p w:rsidR="00FD6A4A" w:rsidRPr="00FD6A4A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项目期间，记录组内遇到的问题与解决方案，定期分享与探讨</w:t>
                      </w:r>
                    </w:p>
                    <w:p w:rsidR="00FD6A4A" w:rsidRPr="00FD6A4A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后续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2016.09 ~ 2017.02 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因项目需求，与公司继续合作，校内组建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 xml:space="preserve"> 5 </w:t>
                      </w: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人团队，进行远程协作开发</w:t>
                      </w:r>
                    </w:p>
                    <w:p w:rsidR="00CF0543" w:rsidRDefault="00FD6A4A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FD6A4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中国比地招标：</w:t>
                      </w:r>
                      <w:hyperlink r:id="rId15" w:history="1">
                        <w:r w:rsidR="00165FAC" w:rsidRPr="00B76146">
                          <w:rPr>
                            <w:rStyle w:val="a7"/>
                            <w:rFonts w:ascii="Times New Roman" w:eastAsia="微软雅黑" w:hAnsi="Times New Roman" w:cs="Times New Roman" w:hint="eastAsia"/>
                            <w:bCs/>
                            <w:kern w:val="24"/>
                            <w:sz w:val="26"/>
                            <w:szCs w:val="26"/>
                          </w:rPr>
                          <w:t>www.bidizhao</w:t>
                        </w:r>
                        <w:r w:rsidR="00165FAC" w:rsidRPr="00B76146">
                          <w:rPr>
                            <w:rStyle w:val="a7"/>
                            <w:rFonts w:hint="eastAsia"/>
                            <w:b/>
                            <w:kern w:val="24"/>
                            <w:sz w:val="28"/>
                            <w:szCs w:val="28"/>
                          </w:rPr>
                          <w:t>biao.com</w:t>
                        </w:r>
                      </w:hyperlink>
                    </w:p>
                    <w:p w:rsidR="00165FAC" w:rsidRDefault="00165FAC" w:rsidP="00FD6A4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b/>
                          <w:color w:val="000000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0543" w:rsidRDefault="002D18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B541D" wp14:editId="2846CB6E">
                <wp:simplePos x="0" y="0"/>
                <wp:positionH relativeFrom="column">
                  <wp:posOffset>-517525</wp:posOffset>
                </wp:positionH>
                <wp:positionV relativeFrom="paragraph">
                  <wp:posOffset>74930</wp:posOffset>
                </wp:positionV>
                <wp:extent cx="6445885" cy="0"/>
                <wp:effectExtent l="0" t="0" r="0" b="0"/>
                <wp:wrapNone/>
                <wp:docPr id="18" name="自选图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88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895FF" id="自选图形 31" o:spid="_x0000_s1026" type="#_x0000_t32" style="position:absolute;left:0;text-align:left;margin-left:-40.75pt;margin-top:5.9pt;width:507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" strokecolor="#943634" strokeweight="1.5pt"/>
            </w:pict>
          </mc:Fallback>
        </mc:AlternateContent>
      </w:r>
    </w:p>
    <w:p w:rsidR="00CF0543" w:rsidRDefault="00CF0543"/>
    <w:p w:rsidR="00CF0543" w:rsidRDefault="00CF0543"/>
    <w:p w:rsidR="00CF0543" w:rsidRDefault="00CF0543"/>
    <w:p w:rsidR="00CF0543" w:rsidRDefault="00CF0543"/>
    <w:p w:rsidR="00CF0543" w:rsidRDefault="002D18AA">
      <w:pPr>
        <w:tabs>
          <w:tab w:val="left" w:pos="2173"/>
        </w:tabs>
        <w:jc w:val="left"/>
      </w:pPr>
      <w:r>
        <w:rPr>
          <w:rFonts w:hint="eastAsia"/>
        </w:rPr>
        <w:tab/>
      </w:r>
    </w:p>
    <w:p w:rsidR="00CF0543" w:rsidRDefault="002D18AA">
      <w:pPr>
        <w:tabs>
          <w:tab w:val="left" w:pos="928"/>
        </w:tabs>
        <w:jc w:val="left"/>
      </w:pPr>
      <w:r>
        <w:rPr>
          <w:rFonts w:hint="eastAsia"/>
        </w:rPr>
        <w:tab/>
      </w:r>
    </w:p>
    <w:p w:rsidR="00CF0543" w:rsidRDefault="00CF0543">
      <w:pPr>
        <w:tabs>
          <w:tab w:val="left" w:pos="928"/>
        </w:tabs>
        <w:jc w:val="left"/>
      </w:pPr>
    </w:p>
    <w:p w:rsidR="00CF0543" w:rsidRDefault="00CF0543">
      <w:pPr>
        <w:tabs>
          <w:tab w:val="left" w:pos="928"/>
        </w:tabs>
        <w:jc w:val="left"/>
      </w:pPr>
    </w:p>
    <w:p w:rsidR="00CF0543" w:rsidRDefault="00CF0543">
      <w:pPr>
        <w:tabs>
          <w:tab w:val="left" w:pos="928"/>
        </w:tabs>
        <w:jc w:val="left"/>
      </w:pPr>
    </w:p>
    <w:p w:rsidR="00CF0543" w:rsidRDefault="00CF0543">
      <w:pPr>
        <w:tabs>
          <w:tab w:val="left" w:pos="928"/>
        </w:tabs>
        <w:jc w:val="left"/>
      </w:pPr>
    </w:p>
    <w:p w:rsidR="00FD6A4A" w:rsidRDefault="00FD6A4A" w:rsidP="00FD6A4A">
      <w:pPr>
        <w:jc w:val="left"/>
      </w:pPr>
    </w:p>
    <w:p w:rsidR="00165FAC" w:rsidRDefault="00165FAC" w:rsidP="00FD6A4A">
      <w:pPr>
        <w:jc w:val="left"/>
      </w:pPr>
    </w:p>
    <w:p w:rsidR="00FD6A4A" w:rsidRDefault="00FD6A4A" w:rsidP="00FD6A4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67F01" wp14:editId="2D730023">
                <wp:simplePos x="0" y="0"/>
                <wp:positionH relativeFrom="column">
                  <wp:posOffset>-523240</wp:posOffset>
                </wp:positionH>
                <wp:positionV relativeFrom="paragraph">
                  <wp:posOffset>12700</wp:posOffset>
                </wp:positionV>
                <wp:extent cx="1137285" cy="457200"/>
                <wp:effectExtent l="0" t="0" r="0" b="0"/>
                <wp:wrapNone/>
                <wp:docPr id="14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CF0543" w:rsidRDefault="002D18AA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9436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4363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0AF67F01" id="_x0000_s1035" type="#_x0000_t202" style="position:absolute;margin-left:-41.2pt;margin-top:1pt;width:89.5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" filled="f" stroked="f">
                <v:textbox>
                  <w:txbxContent>
                    <w:p w:rsidR="00CF0543" w:rsidRDefault="002D18AA">
                      <w:pPr>
                        <w:rPr>
                          <w:rFonts w:ascii="微软雅黑" w:eastAsia="微软雅黑" w:hAnsi="微软雅黑"/>
                          <w:b/>
                          <w:color w:val="94363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94363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D91017" wp14:editId="354AFFDF">
                <wp:simplePos x="0" y="0"/>
                <wp:positionH relativeFrom="column">
                  <wp:posOffset>-828675</wp:posOffset>
                </wp:positionH>
                <wp:positionV relativeFrom="paragraph">
                  <wp:posOffset>96520</wp:posOffset>
                </wp:positionV>
                <wp:extent cx="323850" cy="332740"/>
                <wp:effectExtent l="0" t="0" r="0" b="101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32740"/>
                          <a:chOff x="4127" y="8133"/>
                          <a:chExt cx="510" cy="524"/>
                        </a:xfrm>
                      </wpg:grpSpPr>
                      <wps:wsp>
                        <wps:cNvPr id="13" name="任意多边形 35"/>
                        <wps:cNvSpPr>
                          <a:spLocks noChangeAspect="1" noEditPoints="1"/>
                        </wps:cNvSpPr>
                        <wps:spPr>
                          <a:xfrm>
                            <a:off x="4127" y="8133"/>
                            <a:ext cx="510" cy="52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 w="9525">
                            <a:noFill/>
                          </a:ln>
                        </wps:spPr>
                        <wps:bodyPr wrap="square" anchor="t" upright="1"/>
                      </wps:wsp>
                      <wps:wsp>
                        <wps:cNvPr id="721" name="Freeform 44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202" y="8203"/>
                            <a:ext cx="375" cy="352"/>
                          </a:xfrm>
                          <a:custGeom>
                            <a:avLst/>
                            <a:gdLst>
                              <a:gd name="T0" fmla="*/ 220 w 288"/>
                              <a:gd name="T1" fmla="*/ 173 h 270"/>
                              <a:gd name="T2" fmla="*/ 228 w 288"/>
                              <a:gd name="T3" fmla="*/ 214 h 270"/>
                              <a:gd name="T4" fmla="*/ 231 w 288"/>
                              <a:gd name="T5" fmla="*/ 230 h 270"/>
                              <a:gd name="T6" fmla="*/ 234 w 288"/>
                              <a:gd name="T7" fmla="*/ 244 h 270"/>
                              <a:gd name="T8" fmla="*/ 236 w 288"/>
                              <a:gd name="T9" fmla="*/ 254 h 270"/>
                              <a:gd name="T10" fmla="*/ 237 w 288"/>
                              <a:gd name="T11" fmla="*/ 260 h 270"/>
                              <a:gd name="T12" fmla="*/ 235 w 288"/>
                              <a:gd name="T13" fmla="*/ 268 h 270"/>
                              <a:gd name="T14" fmla="*/ 227 w 288"/>
                              <a:gd name="T15" fmla="*/ 269 h 270"/>
                              <a:gd name="T16" fmla="*/ 223 w 288"/>
                              <a:gd name="T17" fmla="*/ 268 h 270"/>
                              <a:gd name="T18" fmla="*/ 219 w 288"/>
                              <a:gd name="T19" fmla="*/ 267 h 270"/>
                              <a:gd name="T20" fmla="*/ 144 w 288"/>
                              <a:gd name="T21" fmla="*/ 223 h 270"/>
                              <a:gd name="T22" fmla="*/ 107 w 288"/>
                              <a:gd name="T23" fmla="*/ 245 h 270"/>
                              <a:gd name="T24" fmla="*/ 93 w 288"/>
                              <a:gd name="T25" fmla="*/ 253 h 270"/>
                              <a:gd name="T26" fmla="*/ 80 w 288"/>
                              <a:gd name="T27" fmla="*/ 260 h 270"/>
                              <a:gd name="T28" fmla="*/ 70 w 288"/>
                              <a:gd name="T29" fmla="*/ 266 h 270"/>
                              <a:gd name="T30" fmla="*/ 65 w 288"/>
                              <a:gd name="T31" fmla="*/ 269 h 270"/>
                              <a:gd name="T32" fmla="*/ 59 w 288"/>
                              <a:gd name="T33" fmla="*/ 270 h 270"/>
                              <a:gd name="T34" fmla="*/ 53 w 288"/>
                              <a:gd name="T35" fmla="*/ 268 h 270"/>
                              <a:gd name="T36" fmla="*/ 50 w 288"/>
                              <a:gd name="T37" fmla="*/ 264 h 270"/>
                              <a:gd name="T38" fmla="*/ 49 w 288"/>
                              <a:gd name="T39" fmla="*/ 259 h 270"/>
                              <a:gd name="T40" fmla="*/ 51 w 288"/>
                              <a:gd name="T41" fmla="*/ 253 h 270"/>
                              <a:gd name="T42" fmla="*/ 53 w 288"/>
                              <a:gd name="T43" fmla="*/ 242 h 270"/>
                              <a:gd name="T44" fmla="*/ 56 w 288"/>
                              <a:gd name="T45" fmla="*/ 229 h 270"/>
                              <a:gd name="T46" fmla="*/ 60 w 288"/>
                              <a:gd name="T47" fmla="*/ 214 h 270"/>
                              <a:gd name="T48" fmla="*/ 70 w 288"/>
                              <a:gd name="T49" fmla="*/ 173 h 270"/>
                              <a:gd name="T50" fmla="*/ 40 w 288"/>
                              <a:gd name="T51" fmla="*/ 147 h 270"/>
                              <a:gd name="T52" fmla="*/ 28 w 288"/>
                              <a:gd name="T53" fmla="*/ 138 h 270"/>
                              <a:gd name="T54" fmla="*/ 18 w 288"/>
                              <a:gd name="T55" fmla="*/ 129 h 270"/>
                              <a:gd name="T56" fmla="*/ 11 w 288"/>
                              <a:gd name="T57" fmla="*/ 123 h 270"/>
                              <a:gd name="T58" fmla="*/ 8 w 288"/>
                              <a:gd name="T59" fmla="*/ 120 h 270"/>
                              <a:gd name="T60" fmla="*/ 2 w 288"/>
                              <a:gd name="T61" fmla="*/ 113 h 270"/>
                              <a:gd name="T62" fmla="*/ 0 w 288"/>
                              <a:gd name="T63" fmla="*/ 105 h 270"/>
                              <a:gd name="T64" fmla="*/ 3 w 288"/>
                              <a:gd name="T65" fmla="*/ 99 h 270"/>
                              <a:gd name="T66" fmla="*/ 9 w 288"/>
                              <a:gd name="T67" fmla="*/ 96 h 270"/>
                              <a:gd name="T68" fmla="*/ 98 w 288"/>
                              <a:gd name="T69" fmla="*/ 88 h 270"/>
                              <a:gd name="T70" fmla="*/ 131 w 288"/>
                              <a:gd name="T71" fmla="*/ 11 h 270"/>
                              <a:gd name="T72" fmla="*/ 135 w 288"/>
                              <a:gd name="T73" fmla="*/ 3 h 270"/>
                              <a:gd name="T74" fmla="*/ 144 w 288"/>
                              <a:gd name="T75" fmla="*/ 0 h 270"/>
                              <a:gd name="T76" fmla="*/ 149 w 288"/>
                              <a:gd name="T77" fmla="*/ 1 h 270"/>
                              <a:gd name="T78" fmla="*/ 153 w 288"/>
                              <a:gd name="T79" fmla="*/ 4 h 270"/>
                              <a:gd name="T80" fmla="*/ 155 w 288"/>
                              <a:gd name="T81" fmla="*/ 8 h 270"/>
                              <a:gd name="T82" fmla="*/ 157 w 288"/>
                              <a:gd name="T83" fmla="*/ 11 h 270"/>
                              <a:gd name="T84" fmla="*/ 189 w 288"/>
                              <a:gd name="T85" fmla="*/ 87 h 270"/>
                              <a:gd name="T86" fmla="*/ 277 w 288"/>
                              <a:gd name="T87" fmla="*/ 96 h 270"/>
                              <a:gd name="T88" fmla="*/ 285 w 288"/>
                              <a:gd name="T89" fmla="*/ 99 h 270"/>
                              <a:gd name="T90" fmla="*/ 288 w 288"/>
                              <a:gd name="T91" fmla="*/ 105 h 270"/>
                              <a:gd name="T92" fmla="*/ 285 w 288"/>
                              <a:gd name="T93" fmla="*/ 112 h 270"/>
                              <a:gd name="T94" fmla="*/ 279 w 288"/>
                              <a:gd name="T95" fmla="*/ 120 h 270"/>
                              <a:gd name="T96" fmla="*/ 220 w 288"/>
                              <a:gd name="T97" fmla="*/ 173 h 270"/>
                              <a:gd name="T98" fmla="*/ 220 w 288"/>
                              <a:gd name="T99" fmla="*/ 173 h 270"/>
                              <a:gd name="T100" fmla="*/ 220 w 288"/>
                              <a:gd name="T101" fmla="*/ 173 h 27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w 288"/>
                              <a:gd name="T154" fmla="*/ 0 h 270"/>
                              <a:gd name="T155" fmla="*/ 288 w 288"/>
                              <a:gd name="T156" fmla="*/ 270 h 270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T153" t="T154" r="T155" b="T156"/>
                            <a:pathLst>
                              <a:path w="288" h="270">
                                <a:moveTo>
                                  <a:pt x="220" y="173"/>
                                </a:moveTo>
                                <a:cubicBezTo>
                                  <a:pt x="223" y="188"/>
                                  <a:pt x="226" y="202"/>
                                  <a:pt x="228" y="214"/>
                                </a:cubicBezTo>
                                <a:cubicBezTo>
                                  <a:pt x="229" y="219"/>
                                  <a:pt x="230" y="224"/>
                                  <a:pt x="231" y="230"/>
                                </a:cubicBezTo>
                                <a:cubicBezTo>
                                  <a:pt x="232" y="235"/>
                                  <a:pt x="233" y="239"/>
                                  <a:pt x="234" y="244"/>
                                </a:cubicBezTo>
                                <a:cubicBezTo>
                                  <a:pt x="235" y="248"/>
                                  <a:pt x="236" y="251"/>
                                  <a:pt x="236" y="254"/>
                                </a:cubicBezTo>
                                <a:cubicBezTo>
                                  <a:pt x="237" y="257"/>
                                  <a:pt x="237" y="259"/>
                                  <a:pt x="237" y="260"/>
                                </a:cubicBezTo>
                                <a:cubicBezTo>
                                  <a:pt x="238" y="264"/>
                                  <a:pt x="237" y="266"/>
                                  <a:pt x="235" y="268"/>
                                </a:cubicBezTo>
                                <a:cubicBezTo>
                                  <a:pt x="233" y="269"/>
                                  <a:pt x="230" y="269"/>
                                  <a:pt x="227" y="269"/>
                                </a:cubicBezTo>
                                <a:cubicBezTo>
                                  <a:pt x="226" y="269"/>
                                  <a:pt x="225" y="269"/>
                                  <a:pt x="223" y="268"/>
                                </a:cubicBezTo>
                                <a:cubicBezTo>
                                  <a:pt x="221" y="268"/>
                                  <a:pt x="220" y="267"/>
                                  <a:pt x="219" y="267"/>
                                </a:cubicBezTo>
                                <a:cubicBezTo>
                                  <a:pt x="144" y="223"/>
                                  <a:pt x="144" y="223"/>
                                  <a:pt x="144" y="223"/>
                                </a:cubicBezTo>
                                <a:cubicBezTo>
                                  <a:pt x="130" y="231"/>
                                  <a:pt x="118" y="238"/>
                                  <a:pt x="107" y="245"/>
                                </a:cubicBezTo>
                                <a:cubicBezTo>
                                  <a:pt x="102" y="247"/>
                                  <a:pt x="98" y="250"/>
                                  <a:pt x="93" y="253"/>
                                </a:cubicBezTo>
                                <a:cubicBezTo>
                                  <a:pt x="88" y="255"/>
                                  <a:pt x="84" y="258"/>
                                  <a:pt x="80" y="260"/>
                                </a:cubicBezTo>
                                <a:cubicBezTo>
                                  <a:pt x="76" y="263"/>
                                  <a:pt x="73" y="264"/>
                                  <a:pt x="70" y="266"/>
                                </a:cubicBezTo>
                                <a:cubicBezTo>
                                  <a:pt x="67" y="268"/>
                                  <a:pt x="66" y="268"/>
                                  <a:pt x="65" y="269"/>
                                </a:cubicBezTo>
                                <a:cubicBezTo>
                                  <a:pt x="63" y="270"/>
                                  <a:pt x="61" y="270"/>
                                  <a:pt x="59" y="270"/>
                                </a:cubicBezTo>
                                <a:cubicBezTo>
                                  <a:pt x="57" y="270"/>
                                  <a:pt x="55" y="269"/>
                                  <a:pt x="53" y="268"/>
                                </a:cubicBezTo>
                                <a:cubicBezTo>
                                  <a:pt x="52" y="267"/>
                                  <a:pt x="50" y="265"/>
                                  <a:pt x="50" y="264"/>
                                </a:cubicBezTo>
                                <a:cubicBezTo>
                                  <a:pt x="49" y="262"/>
                                  <a:pt x="49" y="260"/>
                                  <a:pt x="49" y="259"/>
                                </a:cubicBezTo>
                                <a:cubicBezTo>
                                  <a:pt x="49" y="258"/>
                                  <a:pt x="50" y="256"/>
                                  <a:pt x="51" y="253"/>
                                </a:cubicBezTo>
                                <a:cubicBezTo>
                                  <a:pt x="51" y="250"/>
                                  <a:pt x="52" y="246"/>
                                  <a:pt x="53" y="242"/>
                                </a:cubicBezTo>
                                <a:cubicBezTo>
                                  <a:pt x="54" y="238"/>
                                  <a:pt x="55" y="234"/>
                                  <a:pt x="56" y="229"/>
                                </a:cubicBezTo>
                                <a:cubicBezTo>
                                  <a:pt x="58" y="224"/>
                                  <a:pt x="59" y="219"/>
                                  <a:pt x="60" y="214"/>
                                </a:cubicBezTo>
                                <a:cubicBezTo>
                                  <a:pt x="63" y="202"/>
                                  <a:pt x="66" y="188"/>
                                  <a:pt x="70" y="173"/>
                                </a:cubicBezTo>
                                <a:cubicBezTo>
                                  <a:pt x="59" y="164"/>
                                  <a:pt x="49" y="155"/>
                                  <a:pt x="40" y="147"/>
                                </a:cubicBezTo>
                                <a:cubicBezTo>
                                  <a:pt x="36" y="144"/>
                                  <a:pt x="32" y="141"/>
                                  <a:pt x="28" y="138"/>
                                </a:cubicBezTo>
                                <a:cubicBezTo>
                                  <a:pt x="25" y="135"/>
                                  <a:pt x="21" y="132"/>
                                  <a:pt x="18" y="129"/>
                                </a:cubicBezTo>
                                <a:cubicBezTo>
                                  <a:pt x="15" y="127"/>
                                  <a:pt x="13" y="124"/>
                                  <a:pt x="11" y="123"/>
                                </a:cubicBezTo>
                                <a:cubicBezTo>
                                  <a:pt x="9" y="121"/>
                                  <a:pt x="8" y="120"/>
                                  <a:pt x="8" y="120"/>
                                </a:cubicBezTo>
                                <a:cubicBezTo>
                                  <a:pt x="6" y="118"/>
                                  <a:pt x="4" y="116"/>
                                  <a:pt x="2" y="113"/>
                                </a:cubicBezTo>
                                <a:cubicBezTo>
                                  <a:pt x="0" y="110"/>
                                  <a:pt x="0" y="108"/>
                                  <a:pt x="0" y="105"/>
                                </a:cubicBezTo>
                                <a:cubicBezTo>
                                  <a:pt x="0" y="103"/>
                                  <a:pt x="2" y="100"/>
                                  <a:pt x="3" y="99"/>
                                </a:cubicBezTo>
                                <a:cubicBezTo>
                                  <a:pt x="5" y="97"/>
                                  <a:pt x="7" y="96"/>
                                  <a:pt x="9" y="96"/>
                                </a:cubicBezTo>
                                <a:cubicBezTo>
                                  <a:pt x="98" y="88"/>
                                  <a:pt x="98" y="88"/>
                                  <a:pt x="98" y="88"/>
                                </a:cubicBezTo>
                                <a:cubicBezTo>
                                  <a:pt x="131" y="11"/>
                                  <a:pt x="131" y="11"/>
                                  <a:pt x="131" y="11"/>
                                </a:cubicBezTo>
                                <a:cubicBezTo>
                                  <a:pt x="132" y="8"/>
                                  <a:pt x="133" y="5"/>
                                  <a:pt x="135" y="3"/>
                                </a:cubicBezTo>
                                <a:cubicBezTo>
                                  <a:pt x="137" y="1"/>
                                  <a:pt x="140" y="0"/>
                                  <a:pt x="144" y="0"/>
                                </a:cubicBezTo>
                                <a:cubicBezTo>
                                  <a:pt x="146" y="0"/>
                                  <a:pt x="148" y="0"/>
                                  <a:pt x="149" y="1"/>
                                </a:cubicBezTo>
                                <a:cubicBezTo>
                                  <a:pt x="150" y="2"/>
                                  <a:pt x="152" y="3"/>
                                  <a:pt x="153" y="4"/>
                                </a:cubicBezTo>
                                <a:cubicBezTo>
                                  <a:pt x="154" y="5"/>
                                  <a:pt x="154" y="7"/>
                                  <a:pt x="155" y="8"/>
                                </a:cubicBezTo>
                                <a:cubicBezTo>
                                  <a:pt x="156" y="9"/>
                                  <a:pt x="156" y="10"/>
                                  <a:pt x="157" y="11"/>
                                </a:cubicBezTo>
                                <a:cubicBezTo>
                                  <a:pt x="189" y="87"/>
                                  <a:pt x="189" y="87"/>
                                  <a:pt x="189" y="87"/>
                                </a:cubicBezTo>
                                <a:cubicBezTo>
                                  <a:pt x="277" y="96"/>
                                  <a:pt x="277" y="96"/>
                                  <a:pt x="277" y="96"/>
                                </a:cubicBezTo>
                                <a:cubicBezTo>
                                  <a:pt x="281" y="97"/>
                                  <a:pt x="284" y="98"/>
                                  <a:pt x="285" y="99"/>
                                </a:cubicBezTo>
                                <a:cubicBezTo>
                                  <a:pt x="287" y="101"/>
                                  <a:pt x="288" y="103"/>
                                  <a:pt x="288" y="105"/>
                                </a:cubicBezTo>
                                <a:cubicBezTo>
                                  <a:pt x="288" y="108"/>
                                  <a:pt x="287" y="110"/>
                                  <a:pt x="285" y="112"/>
                                </a:cubicBezTo>
                                <a:cubicBezTo>
                                  <a:pt x="284" y="114"/>
                                  <a:pt x="281" y="117"/>
                                  <a:pt x="279" y="120"/>
                                </a:cubicBezTo>
                                <a:lnTo>
                                  <a:pt x="220" y="173"/>
                                </a:lnTo>
                                <a:close/>
                                <a:moveTo>
                                  <a:pt x="220" y="173"/>
                                </a:moveTo>
                                <a:cubicBezTo>
                                  <a:pt x="220" y="173"/>
                                  <a:pt x="220" y="173"/>
                                  <a:pt x="220" y="17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F94DF" id="组合 11" o:spid="_x0000_s1026" style="position:absolute;left:0;text-align:left;margin-left:-65.25pt;margin-top:7.6pt;width:25.5pt;height:26.2pt;z-index:251654144" coordorigin="4127,8133" coordsize="510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">
                <v:oval id="任意多边形 35" o:spid="_x0000_s1027" style="position:absolute;left:4127;top:8133;width:510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8i8MA&#10;AADbAAAADwAAAGRycy9kb3ducmV2LnhtbERPS2vCQBC+F/wPywi9SN00FZHoGkq1oEUPpqXnMTt5&#10;2OxsyG41/nu3IPQ2H99zFmlvGnGmztWWFTyPIxDEudU1lwq+Pt+fZiCcR9bYWCYFV3KQLgcPC0y0&#10;vfCBzpkvRQhhl6CCyvs2kdLlFRl0Y9sSB66wnUEfYFdK3eElhJtGxlE0lQZrDg0VtvRWUf6T/RoF&#10;qwl+ROtie7qOjrQ7FpvvvZ3ESj0O+9c5CE+9/xff3Rsd5r/A3y/h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/8i8MAAADbAAAADwAAAAAAAAAAAAAAAACYAgAAZHJzL2Rv&#10;d25yZXYueG1sUEsFBgAAAAAEAAQA9QAAAIgDAAAAAA==&#10;" fillcolor="#943634" stroked="f">
                  <v:path arrowok="t"/>
                  <o:lock v:ext="edit" aspectratio="t" verticies="t"/>
                </v:oval>
                <v:shape id="Freeform 441" o:spid="_x0000_s1028" style="position:absolute;left:4202;top:8203;width:375;height:352;visibility:visible;mso-wrap-style:square;v-text-anchor:top" coordsize="288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96PsQA&#10;AADcAAAADwAAAGRycy9kb3ducmV2LnhtbESPQWvCQBSE74X+h+UJvZS6SZA2RFdJhUKvpoLXR/aZ&#10;RLNvk+yqqb/eFQSPw8x8wyxWo2nFmQbXWFYQTyMQxKXVDVcKtn8/HykI55E1tpZJwT85WC1fXxaY&#10;aXvhDZ0LX4kAYZehgtr7LpPSlTUZdFPbEQdvbweDPsihknrAS4CbViZR9CkNNhwWauxoXVN5LE5G&#10;QVE2eLj2u2M+a7/f82TWpzH2Sr1NxnwOwtPon+FH+1cr+EpiuJ8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vej7EAAAA3AAAAA8AAAAAAAAAAAAAAAAAmAIAAGRycy9k&#10;b3ducmV2LnhtbFBLBQYAAAAABAAEAPUAAACJAwAAAAA=&#10;" path="m220,173v3,15,6,29,8,41c229,219,230,224,231,230v1,5,2,9,3,14c235,248,236,251,236,254v1,3,1,5,1,6c238,264,237,266,235,268v-2,1,-5,1,-8,1c226,269,225,269,223,268v-2,,-3,-1,-4,-1c144,223,144,223,144,223v-14,8,-26,15,-37,22c102,247,98,250,93,253v-5,2,-9,5,-13,7c76,263,73,264,70,266v-3,2,-4,2,-5,3c63,270,61,270,59,270v-2,,-4,-1,-6,-2c52,267,50,265,50,264v-1,-2,-1,-4,-1,-5c49,258,50,256,51,253v,-3,1,-7,2,-11c54,238,55,234,56,229v2,-5,3,-10,4,-15c63,202,66,188,70,173,59,164,49,155,40,147v-4,-3,-8,-6,-12,-9c25,135,21,132,18,129v-3,-2,-5,-5,-7,-6c9,121,8,120,8,120,6,118,4,116,2,113,,110,,108,,105v,-2,2,-5,3,-6c5,97,7,96,9,96,98,88,98,88,98,88,131,11,131,11,131,11v1,-3,2,-6,4,-8c137,1,140,,144,v2,,4,,5,1c150,2,152,3,153,4v1,1,1,3,2,4c156,9,156,10,157,11v32,76,32,76,32,76c277,96,277,96,277,96v4,1,7,2,8,3c287,101,288,103,288,105v,3,-1,5,-3,7c284,114,281,117,279,120r-59,53xm220,173v,,,,,e" fillcolor="white [3212]" stroked="f">
                  <v:path arrowok="t" o:connecttype="custom" o:connectlocs="286,226;297,279;301,300;305,318;307,331;309,339;306,349;296,351;290,349;285,348;188,291;139,319;121,330;104,339;91,347;85,351;77,352;69,349;65,344;64,338;66,330;69,315;73,299;78,279;91,226;52,192;36,180;23,168;14,160;10,156;3,147;0,137;4,129;12,125;128,115;171,14;176,4;188,0;194,1;199,5;202,10;204,14;246,113;361,125;371,129;375,137;371,146;363,156;286,226;286,226;286,226" o:connectangles="0,0,0,0,0,0,0,0,0,0,0,0,0,0,0,0,0,0,0,0,0,0,0,0,0,0,0,0,0,0,0,0,0,0,0,0,0,0,0,0,0,0,0,0,0,0,0,0,0,0,0" textboxrect="0,0,288,270"/>
                  <o:lock v:ext="edit" aspectratio="t" verticies="t"/>
                </v:shape>
              </v:group>
            </w:pict>
          </mc:Fallback>
        </mc:AlternateContent>
      </w:r>
    </w:p>
    <w:p w:rsidR="00FD6A4A" w:rsidRDefault="00165FAC" w:rsidP="00FD6A4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C14DF3" wp14:editId="56D81BFF">
                <wp:simplePos x="0" y="0"/>
                <wp:positionH relativeFrom="column">
                  <wp:posOffset>-533400</wp:posOffset>
                </wp:positionH>
                <wp:positionV relativeFrom="paragraph">
                  <wp:posOffset>236220</wp:posOffset>
                </wp:positionV>
                <wp:extent cx="6257925" cy="1114425"/>
                <wp:effectExtent l="0" t="0" r="0" b="0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1144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CF0543" w:rsidRPr="002D18AA" w:rsidRDefault="002D18AA" w:rsidP="002D18A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工作认真，愿意尝试新东西，对新东西有好奇心</w:t>
                            </w:r>
                            <w:r w:rsidRP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CF0543" w:rsidRPr="002D18AA" w:rsidRDefault="002D18AA" w:rsidP="002D18A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喜欢折腾，善于折腾</w:t>
                            </w:r>
                            <w:r w:rsidRP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CF0543" w:rsidRPr="002D18AA" w:rsidRDefault="002D18AA" w:rsidP="002D18A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良好的语言沟通能力，能够积极主动交流以便快速解决问题</w:t>
                            </w:r>
                            <w:r w:rsidRP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CF0543" w:rsidRPr="002D18AA" w:rsidRDefault="002D18AA" w:rsidP="002D18AA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16" w:lineRule="auto"/>
                              <w:rPr>
                                <w:rFonts w:ascii="Times New Roman" w:eastAsia="微软雅黑" w:hAnsi="Times New Roman" w:cs="Times New Roman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2D18AA">
                              <w:rPr>
                                <w:rFonts w:ascii="Times New Roman" w:eastAsia="微软雅黑" w:hAnsi="Times New Roman" w:cs="Times New Roman" w:hint="eastAsia"/>
                                <w:bCs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性格外向开朗，喜欢运动，喜欢打篮球，能够独立解决问题。</w:t>
                            </w:r>
                          </w:p>
                          <w:p w:rsidR="00CF0543" w:rsidRDefault="00CF0543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4DF3" id="_x0000_s1036" style="position:absolute;margin-left:-42pt;margin-top:18.6pt;width:492.75pt;height:8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" filled="f" stroked="f" strokeweight="2pt">
                <v:textbox>
                  <w:txbxContent>
                    <w:p w:rsidR="00CF0543" w:rsidRPr="002D18AA" w:rsidRDefault="002D18AA" w:rsidP="002D18A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工作认真，愿意尝试新东西，对新东西有好奇心</w:t>
                      </w:r>
                      <w:r w:rsidRP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;</w:t>
                      </w:r>
                    </w:p>
                    <w:p w:rsidR="00CF0543" w:rsidRPr="002D18AA" w:rsidRDefault="002D18AA" w:rsidP="002D18A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喜欢折腾，善于折腾</w:t>
                      </w:r>
                      <w:r w:rsidRP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;</w:t>
                      </w:r>
                    </w:p>
                    <w:p w:rsidR="00CF0543" w:rsidRPr="002D18AA" w:rsidRDefault="002D18AA" w:rsidP="002D18A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良好的语言沟通能力，能够积极主动交流以便快速解决问题</w:t>
                      </w:r>
                      <w:r w:rsidRP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;</w:t>
                      </w:r>
                    </w:p>
                    <w:p w:rsidR="00CF0543" w:rsidRPr="002D18AA" w:rsidRDefault="002D18AA" w:rsidP="002D18AA">
                      <w:pPr>
                        <w:pStyle w:val="a6"/>
                        <w:numPr>
                          <w:ilvl w:val="0"/>
                          <w:numId w:val="3"/>
                        </w:numPr>
                        <w:snapToGrid w:val="0"/>
                        <w:spacing w:line="216" w:lineRule="auto"/>
                        <w:rPr>
                          <w:rFonts w:ascii="Times New Roman" w:eastAsia="微软雅黑" w:hAnsi="Times New Roman" w:cs="Times New Roman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</w:pPr>
                      <w:r w:rsidRPr="002D18AA">
                        <w:rPr>
                          <w:rFonts w:ascii="Times New Roman" w:eastAsia="微软雅黑" w:hAnsi="Times New Roman" w:cs="Times New Roman" w:hint="eastAsia"/>
                          <w:bCs/>
                          <w:color w:val="000000"/>
                          <w:kern w:val="24"/>
                          <w:sz w:val="26"/>
                          <w:szCs w:val="26"/>
                        </w:rPr>
                        <w:t>性格外向开朗，喜欢运动，喜欢打篮球，能够独立解决问题。</w:t>
                      </w:r>
                    </w:p>
                    <w:p w:rsidR="00CF0543" w:rsidRDefault="00CF0543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6A4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A2AF2F" wp14:editId="452791D7">
                <wp:simplePos x="0" y="0"/>
                <wp:positionH relativeFrom="column">
                  <wp:posOffset>-495300</wp:posOffset>
                </wp:positionH>
                <wp:positionV relativeFrom="paragraph">
                  <wp:posOffset>184150</wp:posOffset>
                </wp:positionV>
                <wp:extent cx="6362700" cy="45719"/>
                <wp:effectExtent l="0" t="0" r="19050" b="31115"/>
                <wp:wrapNone/>
                <wp:docPr id="19" name="自选图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45719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94363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5EA0" id="自选图形 32" o:spid="_x0000_s1026" type="#_x0000_t32" style="position:absolute;left:0;text-align:left;margin-left:-39pt;margin-top:14.5pt;width:501pt;height:3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" strokecolor="#943634" strokeweight="1.5pt"/>
            </w:pict>
          </mc:Fallback>
        </mc:AlternateContent>
      </w:r>
    </w:p>
    <w:p w:rsidR="00CF0543" w:rsidRDefault="00CF0543" w:rsidP="00FD6A4A">
      <w:pPr>
        <w:jc w:val="left"/>
      </w:pPr>
    </w:p>
    <w:p w:rsidR="00CF0543" w:rsidRDefault="00CF0543"/>
    <w:p w:rsidR="00CF0543" w:rsidRDefault="00CF0543"/>
    <w:p w:rsidR="00CF0543" w:rsidRDefault="00CF0543"/>
    <w:p w:rsidR="00CF0543" w:rsidRDefault="00CF0543"/>
    <w:p w:rsidR="00CF0543" w:rsidRDefault="00CF0543"/>
    <w:p w:rsidR="00CF0543" w:rsidRDefault="00165F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B53C5" wp14:editId="2B698056">
                <wp:simplePos x="0" y="0"/>
                <wp:positionH relativeFrom="column">
                  <wp:posOffset>-523875</wp:posOffset>
                </wp:positionH>
                <wp:positionV relativeFrom="paragraph">
                  <wp:posOffset>191770</wp:posOffset>
                </wp:positionV>
                <wp:extent cx="5019675" cy="5619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FAC" w:rsidRPr="00165FAC" w:rsidRDefault="00165FAC" w:rsidP="00165FAC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943634"/>
                                <w:sz w:val="29"/>
                                <w:szCs w:val="29"/>
                                <w:shd w:val="clear" w:color="auto" w:fill="FFFFFF"/>
                              </w:rPr>
                              <w:t>感谢您花时间阅读我的简历，期待有机会能与您共事！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53C5" id="文本框 1" o:spid="_x0000_s1037" type="#_x0000_t202" style="position:absolute;left:0;text-align:left;margin-left:-41.25pt;margin-top:15.1pt;width:395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" filled="f" stroked="f">
                <v:textbox>
                  <w:txbxContent>
                    <w:p w:rsidR="00165FAC" w:rsidRPr="00165FAC" w:rsidRDefault="00165FAC" w:rsidP="00165FAC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943634"/>
                          <w:sz w:val="29"/>
                          <w:szCs w:val="29"/>
                          <w:shd w:val="clear" w:color="auto" w:fill="FFFFFF"/>
                        </w:rPr>
                        <w:t>感谢您花时间阅读我的简历，期待有机会能与您共事！</w:t>
                      </w:r>
                    </w:p>
                  </w:txbxContent>
                </v:textbox>
              </v:shape>
            </w:pict>
          </mc:Fallback>
        </mc:AlternateContent>
      </w:r>
    </w:p>
    <w:p w:rsidR="00CF0543" w:rsidRDefault="00CF0543"/>
    <w:p w:rsidR="00CF0543" w:rsidRDefault="00CF0543"/>
    <w:p w:rsidR="00CF0543" w:rsidRDefault="00CF0543">
      <w:pPr>
        <w:tabs>
          <w:tab w:val="left" w:pos="1168"/>
        </w:tabs>
        <w:jc w:val="left"/>
      </w:pPr>
    </w:p>
    <w:sectPr w:rsidR="00CF0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98A" w:rsidRDefault="0074298A" w:rsidP="00165FAC">
      <w:r>
        <w:separator/>
      </w:r>
    </w:p>
  </w:endnote>
  <w:endnote w:type="continuationSeparator" w:id="0">
    <w:p w:rsidR="0074298A" w:rsidRDefault="0074298A" w:rsidP="00165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98A" w:rsidRDefault="0074298A" w:rsidP="00165FAC">
      <w:r>
        <w:separator/>
      </w:r>
    </w:p>
  </w:footnote>
  <w:footnote w:type="continuationSeparator" w:id="0">
    <w:p w:rsidR="0074298A" w:rsidRDefault="0074298A" w:rsidP="00165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51B6D"/>
    <w:multiLevelType w:val="multilevel"/>
    <w:tmpl w:val="962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B2332"/>
    <w:multiLevelType w:val="multilevel"/>
    <w:tmpl w:val="E44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969BC"/>
    <w:multiLevelType w:val="multilevel"/>
    <w:tmpl w:val="25A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306F1"/>
    <w:multiLevelType w:val="multilevel"/>
    <w:tmpl w:val="E86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55C6CA"/>
    <w:multiLevelType w:val="singleLevel"/>
    <w:tmpl w:val="5755C6C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755D96E"/>
    <w:multiLevelType w:val="singleLevel"/>
    <w:tmpl w:val="5755D96E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6">
    <w:nsid w:val="57562BFF"/>
    <w:multiLevelType w:val="singleLevel"/>
    <w:tmpl w:val="57562BFF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7">
    <w:nsid w:val="57562E8E"/>
    <w:multiLevelType w:val="singleLevel"/>
    <w:tmpl w:val="57562E8E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8">
    <w:nsid w:val="57562FAD"/>
    <w:multiLevelType w:val="singleLevel"/>
    <w:tmpl w:val="57562FAD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9">
    <w:nsid w:val="57563039"/>
    <w:multiLevelType w:val="multilevel"/>
    <w:tmpl w:val="57563039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7563052"/>
    <w:multiLevelType w:val="multilevel"/>
    <w:tmpl w:val="57563052"/>
    <w:lvl w:ilvl="0">
      <w:start w:val="1"/>
      <w:numFmt w:val="bullet"/>
      <w:lvlText w:val=""/>
      <w:lvlJc w:val="left"/>
      <w:pPr>
        <w:ind w:left="595" w:hanging="359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75631D0"/>
    <w:multiLevelType w:val="singleLevel"/>
    <w:tmpl w:val="575631D0"/>
    <w:lvl w:ilvl="0">
      <w:start w:val="1"/>
      <w:numFmt w:val="bullet"/>
      <w:lvlText w:val=""/>
      <w:lvlJc w:val="left"/>
      <w:pPr>
        <w:tabs>
          <w:tab w:val="left" w:pos="420"/>
        </w:tabs>
        <w:ind w:left="236" w:hanging="236"/>
      </w:pPr>
      <w:rPr>
        <w:rFonts w:ascii="Wingdings" w:hAnsi="Wingdings" w:hint="default"/>
        <w:sz w:val="16"/>
      </w:rPr>
    </w:lvl>
  </w:abstractNum>
  <w:abstractNum w:abstractNumId="12">
    <w:nsid w:val="661044AB"/>
    <w:multiLevelType w:val="multilevel"/>
    <w:tmpl w:val="4A4C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95C8C"/>
    <w:rsid w:val="000236DD"/>
    <w:rsid w:val="00165FAC"/>
    <w:rsid w:val="0026154F"/>
    <w:rsid w:val="002D18AA"/>
    <w:rsid w:val="0038060E"/>
    <w:rsid w:val="003C4547"/>
    <w:rsid w:val="004F419E"/>
    <w:rsid w:val="006529D4"/>
    <w:rsid w:val="0067019F"/>
    <w:rsid w:val="0074298A"/>
    <w:rsid w:val="00870998"/>
    <w:rsid w:val="00986DF0"/>
    <w:rsid w:val="00A578E2"/>
    <w:rsid w:val="00C21F6B"/>
    <w:rsid w:val="00CD0F18"/>
    <w:rsid w:val="00CD4AC7"/>
    <w:rsid w:val="00CF0543"/>
    <w:rsid w:val="00D02EAA"/>
    <w:rsid w:val="00DA6BFE"/>
    <w:rsid w:val="00E53557"/>
    <w:rsid w:val="00F30EB3"/>
    <w:rsid w:val="00F47D08"/>
    <w:rsid w:val="00F85606"/>
    <w:rsid w:val="00FD6A4A"/>
    <w:rsid w:val="012E028A"/>
    <w:rsid w:val="01A06794"/>
    <w:rsid w:val="01A16F37"/>
    <w:rsid w:val="01F66144"/>
    <w:rsid w:val="02D44ECD"/>
    <w:rsid w:val="037B346F"/>
    <w:rsid w:val="0621357A"/>
    <w:rsid w:val="062950E3"/>
    <w:rsid w:val="06DA0D74"/>
    <w:rsid w:val="070D1C3E"/>
    <w:rsid w:val="07332D15"/>
    <w:rsid w:val="098969B4"/>
    <w:rsid w:val="0A514815"/>
    <w:rsid w:val="0A756E0E"/>
    <w:rsid w:val="0BFD5FCA"/>
    <w:rsid w:val="0E045665"/>
    <w:rsid w:val="0EC4319E"/>
    <w:rsid w:val="0F246C9D"/>
    <w:rsid w:val="0F4F0FCA"/>
    <w:rsid w:val="11A205E0"/>
    <w:rsid w:val="11FF27F2"/>
    <w:rsid w:val="125047D7"/>
    <w:rsid w:val="12DA1BD0"/>
    <w:rsid w:val="12FE0F9B"/>
    <w:rsid w:val="13CA6E4D"/>
    <w:rsid w:val="148724C9"/>
    <w:rsid w:val="14C23186"/>
    <w:rsid w:val="166F6F12"/>
    <w:rsid w:val="174C2535"/>
    <w:rsid w:val="18450DFF"/>
    <w:rsid w:val="199013A4"/>
    <w:rsid w:val="1B4E647C"/>
    <w:rsid w:val="1B8B0730"/>
    <w:rsid w:val="1BD629B3"/>
    <w:rsid w:val="1BEB204B"/>
    <w:rsid w:val="1C837A07"/>
    <w:rsid w:val="1C9F1EA6"/>
    <w:rsid w:val="1D4410B0"/>
    <w:rsid w:val="1DFA7287"/>
    <w:rsid w:val="1E1F4D0A"/>
    <w:rsid w:val="1E7C08D8"/>
    <w:rsid w:val="1F325F86"/>
    <w:rsid w:val="21BB6C80"/>
    <w:rsid w:val="22A87295"/>
    <w:rsid w:val="255D1374"/>
    <w:rsid w:val="25AA5405"/>
    <w:rsid w:val="265A5565"/>
    <w:rsid w:val="27B143B6"/>
    <w:rsid w:val="28646D65"/>
    <w:rsid w:val="28B47CC6"/>
    <w:rsid w:val="28E550BE"/>
    <w:rsid w:val="28ED2118"/>
    <w:rsid w:val="29121D62"/>
    <w:rsid w:val="293863BD"/>
    <w:rsid w:val="2A3F499F"/>
    <w:rsid w:val="2C280E1B"/>
    <w:rsid w:val="2C6F5286"/>
    <w:rsid w:val="2CDA106C"/>
    <w:rsid w:val="2F0102A1"/>
    <w:rsid w:val="2F662205"/>
    <w:rsid w:val="2F6E446A"/>
    <w:rsid w:val="30CB287E"/>
    <w:rsid w:val="317879D6"/>
    <w:rsid w:val="31B545E7"/>
    <w:rsid w:val="31E755EC"/>
    <w:rsid w:val="32F10AAE"/>
    <w:rsid w:val="331579B5"/>
    <w:rsid w:val="347A57DD"/>
    <w:rsid w:val="355E2FF1"/>
    <w:rsid w:val="35BF77C3"/>
    <w:rsid w:val="375C327D"/>
    <w:rsid w:val="37895893"/>
    <w:rsid w:val="378A4093"/>
    <w:rsid w:val="37A6662E"/>
    <w:rsid w:val="39081628"/>
    <w:rsid w:val="3A9F5171"/>
    <w:rsid w:val="3CE066CF"/>
    <w:rsid w:val="3D0A7C86"/>
    <w:rsid w:val="3DA10445"/>
    <w:rsid w:val="3E376187"/>
    <w:rsid w:val="3F1F0622"/>
    <w:rsid w:val="3FA57090"/>
    <w:rsid w:val="3FC40E30"/>
    <w:rsid w:val="402E0722"/>
    <w:rsid w:val="40E1251E"/>
    <w:rsid w:val="40F117DC"/>
    <w:rsid w:val="42091C90"/>
    <w:rsid w:val="42094773"/>
    <w:rsid w:val="42762560"/>
    <w:rsid w:val="441A3E52"/>
    <w:rsid w:val="443753B0"/>
    <w:rsid w:val="45083531"/>
    <w:rsid w:val="45123B0B"/>
    <w:rsid w:val="45F05913"/>
    <w:rsid w:val="46617379"/>
    <w:rsid w:val="46E93EA5"/>
    <w:rsid w:val="46FA20CB"/>
    <w:rsid w:val="472E5E6B"/>
    <w:rsid w:val="474A49AF"/>
    <w:rsid w:val="475046C6"/>
    <w:rsid w:val="47795C8C"/>
    <w:rsid w:val="47D9218D"/>
    <w:rsid w:val="49AD65AF"/>
    <w:rsid w:val="49B66CAC"/>
    <w:rsid w:val="4B08477A"/>
    <w:rsid w:val="4D9F31E0"/>
    <w:rsid w:val="4E8447A7"/>
    <w:rsid w:val="4FF93DEC"/>
    <w:rsid w:val="5012253D"/>
    <w:rsid w:val="51A962F5"/>
    <w:rsid w:val="51B24CEB"/>
    <w:rsid w:val="51C5702B"/>
    <w:rsid w:val="52D62ACC"/>
    <w:rsid w:val="558D7563"/>
    <w:rsid w:val="56871DBD"/>
    <w:rsid w:val="56926995"/>
    <w:rsid w:val="570A537D"/>
    <w:rsid w:val="579763BA"/>
    <w:rsid w:val="57BA5FF8"/>
    <w:rsid w:val="580355BA"/>
    <w:rsid w:val="58C20BFA"/>
    <w:rsid w:val="595C0364"/>
    <w:rsid w:val="5BF50EC3"/>
    <w:rsid w:val="5C2C7794"/>
    <w:rsid w:val="5D006FA3"/>
    <w:rsid w:val="5D8674BA"/>
    <w:rsid w:val="5DAA7A5C"/>
    <w:rsid w:val="5E557072"/>
    <w:rsid w:val="5EC53AE5"/>
    <w:rsid w:val="60620FAD"/>
    <w:rsid w:val="60666A90"/>
    <w:rsid w:val="61842E74"/>
    <w:rsid w:val="62C800F0"/>
    <w:rsid w:val="639F15ED"/>
    <w:rsid w:val="63BD265D"/>
    <w:rsid w:val="642C0B6F"/>
    <w:rsid w:val="644114D7"/>
    <w:rsid w:val="6442146F"/>
    <w:rsid w:val="64F9624E"/>
    <w:rsid w:val="66A317C7"/>
    <w:rsid w:val="67442DDC"/>
    <w:rsid w:val="69FA222E"/>
    <w:rsid w:val="6AC24D6B"/>
    <w:rsid w:val="6ACB409C"/>
    <w:rsid w:val="6AD95E70"/>
    <w:rsid w:val="6B0127F4"/>
    <w:rsid w:val="6B6D57EA"/>
    <w:rsid w:val="6BF4674D"/>
    <w:rsid w:val="6C3858F8"/>
    <w:rsid w:val="6C3918B9"/>
    <w:rsid w:val="6CB51EFE"/>
    <w:rsid w:val="6DDC6F6C"/>
    <w:rsid w:val="6E2C43E7"/>
    <w:rsid w:val="6ECB7B24"/>
    <w:rsid w:val="6F120AF0"/>
    <w:rsid w:val="6F9E1133"/>
    <w:rsid w:val="70592059"/>
    <w:rsid w:val="70B879AA"/>
    <w:rsid w:val="718C67DA"/>
    <w:rsid w:val="719148F0"/>
    <w:rsid w:val="71AF6A35"/>
    <w:rsid w:val="72BA09C3"/>
    <w:rsid w:val="73952B78"/>
    <w:rsid w:val="73EC425B"/>
    <w:rsid w:val="741661E7"/>
    <w:rsid w:val="74462F7F"/>
    <w:rsid w:val="75196F03"/>
    <w:rsid w:val="78DD1FB0"/>
    <w:rsid w:val="79C474D2"/>
    <w:rsid w:val="7A2A5D2B"/>
    <w:rsid w:val="7AD05E8D"/>
    <w:rsid w:val="7BA80CC1"/>
    <w:rsid w:val="7CB14937"/>
    <w:rsid w:val="7CC92B21"/>
    <w:rsid w:val="7F0505E6"/>
    <w:rsid w:val="7FA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73D3DB6-BFDF-4DBF-ADF1-AFF7126C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FD6A4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6A4A"/>
    <w:rPr>
      <w:rFonts w:ascii="宋体" w:hAnsi="宋体" w:cs="宋体"/>
      <w:b/>
      <w:bCs/>
      <w:sz w:val="36"/>
      <w:szCs w:val="36"/>
    </w:rPr>
  </w:style>
  <w:style w:type="character" w:customStyle="1" w:styleId="source-url">
    <w:name w:val="source-url"/>
    <w:basedOn w:val="a0"/>
    <w:rsid w:val="00FD6A4A"/>
  </w:style>
  <w:style w:type="paragraph" w:styleId="a8">
    <w:name w:val="Title"/>
    <w:basedOn w:val="a"/>
    <w:next w:val="a"/>
    <w:link w:val="Char2"/>
    <w:qFormat/>
    <w:rsid w:val="002D18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2D18A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GitHub\pro\My-Resume\584157012@qq.com%3c" TargetMode="External"/><Relationship Id="rId13" Type="http://schemas.openxmlformats.org/officeDocument/2006/relationships/hyperlink" Target="https://github.com/kayy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yy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yy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dizhaobiao.com" TargetMode="External"/><Relationship Id="rId10" Type="http://schemas.openxmlformats.org/officeDocument/2006/relationships/hyperlink" Target="https://kayy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GitHub\pro\My-Resume\584157012@qq.com%3c" TargetMode="External"/><Relationship Id="rId14" Type="http://schemas.openxmlformats.org/officeDocument/2006/relationships/hyperlink" Target="http://www.bidizhaobia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60126YSBV\AppData\Roaming\kingsoft\office6\templates\download\&#40664;&#35748;\&#31616;&#21382;-&#26368;&#26032;&#27714;&#32844;&#31616;&#21382;&#28909;&#38376;&#31616;&#21382;&#20010;&#20154;&#31616;&#21382;3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9525">
          <a:noFill/>
          <a:miter/>
        </a:ln>
      </a:spPr>
      <a:bodyPr wrap="square" upright="1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简历-最新求职简历热门简历个人简历38</Template>
  <TotalTime>34</TotalTime>
  <Pages>1</Pages>
  <Words>33</Words>
  <Characters>33</Characters>
  <Application>Microsoft Office Word</Application>
  <DocSecurity>0</DocSecurity>
  <Lines>33</Lines>
  <Paragraphs>8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ay k</cp:lastModifiedBy>
  <cp:revision>7</cp:revision>
  <dcterms:created xsi:type="dcterms:W3CDTF">2016-03-30T08:41:00Z</dcterms:created>
  <dcterms:modified xsi:type="dcterms:W3CDTF">2018-03-10T15:00:00Z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